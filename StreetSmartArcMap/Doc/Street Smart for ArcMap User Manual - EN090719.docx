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69EF2" w14:textId="77777777" w:rsidR="00D734AA" w:rsidRDefault="00D734AA" w:rsidP="00844E62">
      <w:pPr>
        <w:pStyle w:val="StandaardCM"/>
      </w:pPr>
    </w:p>
    <w:p w14:paraId="081C6C14" w14:textId="77777777" w:rsidR="00D734AA" w:rsidRDefault="00D734AA" w:rsidP="00844E62">
      <w:pPr>
        <w:pStyle w:val="StandaardCM"/>
      </w:pPr>
    </w:p>
    <w:p w14:paraId="456AFDA7" w14:textId="77777777" w:rsidR="00615803" w:rsidRDefault="00615803" w:rsidP="00844E62">
      <w:pPr>
        <w:pStyle w:val="StandaardCM"/>
      </w:pPr>
    </w:p>
    <w:p w14:paraId="3491C6F6" w14:textId="77777777" w:rsidR="00615803" w:rsidRDefault="00615803" w:rsidP="00844E62">
      <w:pPr>
        <w:pStyle w:val="StandaardCM"/>
      </w:pPr>
    </w:p>
    <w:p w14:paraId="578A964B" w14:textId="77777777" w:rsidR="00615803" w:rsidRDefault="00615803" w:rsidP="00844E62">
      <w:pPr>
        <w:pStyle w:val="StandaardCM"/>
      </w:pPr>
    </w:p>
    <w:p w14:paraId="7AB4ADA9" w14:textId="77777777" w:rsidR="00615803" w:rsidRDefault="00615803" w:rsidP="00844E62">
      <w:pPr>
        <w:pStyle w:val="StandaardCM"/>
      </w:pPr>
    </w:p>
    <w:p w14:paraId="00771440" w14:textId="77777777" w:rsidR="00615803" w:rsidRDefault="00615803" w:rsidP="00844E62">
      <w:pPr>
        <w:pStyle w:val="StandaardCM"/>
      </w:pPr>
    </w:p>
    <w:p w14:paraId="7350856F" w14:textId="77777777" w:rsidR="00D734AA" w:rsidRDefault="00D734AA" w:rsidP="00844E62">
      <w:pPr>
        <w:pStyle w:val="StandaardCM"/>
      </w:pPr>
    </w:p>
    <w:p w14:paraId="731BD747" w14:textId="77777777" w:rsidR="00D734AA" w:rsidRDefault="00D734AA" w:rsidP="00844E62">
      <w:pPr>
        <w:pStyle w:val="StandaardCM"/>
      </w:pPr>
    </w:p>
    <w:p w14:paraId="0E1EB003" w14:textId="77777777" w:rsidR="00AB50DD" w:rsidRDefault="00AB50DD" w:rsidP="00844E62">
      <w:pPr>
        <w:pStyle w:val="StandaardCM"/>
      </w:pPr>
    </w:p>
    <w:p w14:paraId="4A532840" w14:textId="77777777" w:rsidR="00661B87" w:rsidRDefault="00661B87" w:rsidP="00844E62">
      <w:pPr>
        <w:pStyle w:val="StandaardCM"/>
      </w:pPr>
    </w:p>
    <w:p w14:paraId="733BEBD3" w14:textId="77777777" w:rsidR="00AB50DD" w:rsidRDefault="00AB50DD" w:rsidP="00844E62">
      <w:pPr>
        <w:pStyle w:val="StandaardCM"/>
      </w:pPr>
    </w:p>
    <w:sdt>
      <w:sdtPr>
        <w:rPr>
          <w:sz w:val="40"/>
          <w:szCs w:val="40"/>
        </w:rPr>
        <w:alias w:val="Categorie"/>
        <w:id w:val="30862922"/>
        <w:placeholder>
          <w:docPart w:val="B9581C44AD8049109433E7358AD63C6D"/>
        </w:placeholder>
        <w:dataBinding w:prefixMappings="xmlns:ns0='http://purl.org/dc/elements/1.1/' xmlns:ns1='http://schemas.openxmlformats.org/package/2006/metadata/core-properties' " w:xpath="/ns1:coreProperties[1]/ns1:category[1]" w:storeItemID="{6C3C8BC8-F283-45AE-878A-BAB7291924A1}"/>
        <w:text/>
      </w:sdtPr>
      <w:sdtContent>
        <w:p w14:paraId="5CD2EFEB" w14:textId="77777777" w:rsidR="009F3F4D" w:rsidRPr="00661B87" w:rsidRDefault="00E756C9" w:rsidP="004B1705">
          <w:pPr>
            <w:pStyle w:val="StandaardCM"/>
            <w:jc w:val="right"/>
            <w:rPr>
              <w:sz w:val="40"/>
              <w:szCs w:val="40"/>
            </w:rPr>
          </w:pPr>
          <w:r>
            <w:rPr>
              <w:sz w:val="40"/>
              <w:szCs w:val="40"/>
            </w:rPr>
            <w:t>Street Smart for ArcMap User Manual</w:t>
          </w:r>
        </w:p>
      </w:sdtContent>
    </w:sdt>
    <w:p w14:paraId="234AE45D" w14:textId="77777777" w:rsidR="008A0BA8" w:rsidRDefault="00615803" w:rsidP="004B1705">
      <w:pPr>
        <w:pStyle w:val="StandaardCM"/>
        <w:jc w:val="right"/>
      </w:pPr>
      <w:r>
        <w:t>Version</w:t>
      </w:r>
      <w:r w:rsidR="00470B41">
        <w:t xml:space="preserve"> EN</w:t>
      </w:r>
      <w:r w:rsidR="00661B87">
        <w:t>160212</w:t>
      </w:r>
    </w:p>
    <w:p w14:paraId="0B277D09" w14:textId="1C321C8F" w:rsidR="00753568" w:rsidRDefault="00753568" w:rsidP="004B1705">
      <w:pPr>
        <w:pStyle w:val="StandaardCM"/>
        <w:jc w:val="right"/>
      </w:pPr>
      <w:r w:rsidRPr="006211D0">
        <w:t xml:space="preserve">Date: </w:t>
      </w:r>
      <w:r w:rsidR="00FA44AA">
        <w:fldChar w:fldCharType="begin"/>
      </w:r>
      <w:r w:rsidR="00FA44AA">
        <w:instrText xml:space="preserve"> TIME \@ "d MMMM yyyy" </w:instrText>
      </w:r>
      <w:r w:rsidR="00FA44AA">
        <w:fldChar w:fldCharType="separate"/>
      </w:r>
      <w:r w:rsidR="00A33B29">
        <w:rPr>
          <w:noProof/>
        </w:rPr>
        <w:t>5 June 2020</w:t>
      </w:r>
      <w:r w:rsidR="00FA44AA">
        <w:rPr>
          <w:noProof/>
        </w:rPr>
        <w:fldChar w:fldCharType="end"/>
      </w:r>
    </w:p>
    <w:p w14:paraId="04F46D0F" w14:textId="77777777" w:rsidR="002B1BE2" w:rsidRDefault="002B1BE2" w:rsidP="0092048D">
      <w:pPr>
        <w:pStyle w:val="Heading1"/>
        <w:numPr>
          <w:ilvl w:val="0"/>
          <w:numId w:val="0"/>
        </w:numPr>
      </w:pPr>
      <w:bookmarkStart w:id="0" w:name="_Toc377923793"/>
      <w:bookmarkStart w:id="1" w:name="_Toc42258399"/>
      <w:r>
        <w:lastRenderedPageBreak/>
        <w:t>Index</w:t>
      </w:r>
      <w:bookmarkEnd w:id="0"/>
      <w:bookmarkEnd w:id="1"/>
    </w:p>
    <w:p w14:paraId="2FA60969" w14:textId="29B6E04E" w:rsidR="00277A71" w:rsidRDefault="00F341A4">
      <w:pPr>
        <w:pStyle w:val="TOC1"/>
        <w:tabs>
          <w:tab w:val="right" w:leader="dot" w:pos="9062"/>
        </w:tabs>
        <w:rPr>
          <w:rFonts w:eastAsiaTheme="minorEastAsia" w:cstheme="minorBidi"/>
          <w:b w:val="0"/>
          <w:bCs w:val="0"/>
          <w:caps w:val="0"/>
          <w:noProof/>
          <w:sz w:val="22"/>
          <w:szCs w:val="22"/>
          <w:lang w:val="en-NL" w:eastAsia="en-NL"/>
        </w:rPr>
      </w:pPr>
      <w:r w:rsidRPr="00661B87">
        <w:rPr>
          <w:rFonts w:ascii="Arial" w:hAnsi="Arial" w:cs="Arial"/>
          <w:sz w:val="22"/>
          <w:szCs w:val="22"/>
        </w:rPr>
        <w:fldChar w:fldCharType="begin"/>
      </w:r>
      <w:r w:rsidR="00844E62"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42258399" w:history="1">
        <w:r w:rsidR="00277A71" w:rsidRPr="00EE3772">
          <w:rPr>
            <w:rStyle w:val="Hyperlink"/>
            <w:noProof/>
          </w:rPr>
          <w:t>Index</w:t>
        </w:r>
        <w:r w:rsidR="00277A71">
          <w:rPr>
            <w:noProof/>
            <w:webHidden/>
          </w:rPr>
          <w:tab/>
        </w:r>
        <w:r w:rsidR="00277A71">
          <w:rPr>
            <w:noProof/>
            <w:webHidden/>
          </w:rPr>
          <w:fldChar w:fldCharType="begin"/>
        </w:r>
        <w:r w:rsidR="00277A71">
          <w:rPr>
            <w:noProof/>
            <w:webHidden/>
          </w:rPr>
          <w:instrText xml:space="preserve"> PAGEREF _Toc42258399 \h </w:instrText>
        </w:r>
        <w:r w:rsidR="00277A71">
          <w:rPr>
            <w:noProof/>
            <w:webHidden/>
          </w:rPr>
        </w:r>
        <w:r w:rsidR="00277A71">
          <w:rPr>
            <w:noProof/>
            <w:webHidden/>
          </w:rPr>
          <w:fldChar w:fldCharType="separate"/>
        </w:r>
        <w:r w:rsidR="00277A71">
          <w:rPr>
            <w:noProof/>
            <w:webHidden/>
          </w:rPr>
          <w:t>2</w:t>
        </w:r>
        <w:r w:rsidR="00277A71">
          <w:rPr>
            <w:noProof/>
            <w:webHidden/>
          </w:rPr>
          <w:fldChar w:fldCharType="end"/>
        </w:r>
      </w:hyperlink>
    </w:p>
    <w:p w14:paraId="0FC3C2DC" w14:textId="2CFEC556" w:rsidR="00277A71" w:rsidRDefault="00277A71">
      <w:pPr>
        <w:pStyle w:val="TOC1"/>
        <w:tabs>
          <w:tab w:val="left" w:pos="440"/>
          <w:tab w:val="right" w:leader="dot" w:pos="9062"/>
        </w:tabs>
        <w:rPr>
          <w:rFonts w:eastAsiaTheme="minorEastAsia" w:cstheme="minorBidi"/>
          <w:b w:val="0"/>
          <w:bCs w:val="0"/>
          <w:caps w:val="0"/>
          <w:noProof/>
          <w:sz w:val="22"/>
          <w:szCs w:val="22"/>
          <w:lang w:val="en-NL" w:eastAsia="en-NL"/>
        </w:rPr>
      </w:pPr>
      <w:hyperlink w:anchor="_Toc42258400" w:history="1">
        <w:r w:rsidRPr="00EE3772">
          <w:rPr>
            <w:rStyle w:val="Hyperlink"/>
            <w:rFonts w:eastAsia="Calibri" w:cs="Arial"/>
            <w:noProof/>
            <w:snapToGrid w:val="0"/>
          </w:rPr>
          <w:t>1.</w:t>
        </w:r>
        <w:r>
          <w:rPr>
            <w:rFonts w:eastAsiaTheme="minorEastAsia" w:cstheme="minorBidi"/>
            <w:b w:val="0"/>
            <w:bCs w:val="0"/>
            <w:caps w:val="0"/>
            <w:noProof/>
            <w:sz w:val="22"/>
            <w:szCs w:val="22"/>
            <w:lang w:val="en-NL" w:eastAsia="en-NL"/>
          </w:rPr>
          <w:tab/>
        </w:r>
        <w:r w:rsidRPr="00EE3772">
          <w:rPr>
            <w:rStyle w:val="Hyperlink"/>
            <w:rFonts w:eastAsia="Calibri" w:cs="Arial"/>
            <w:noProof/>
            <w:snapToGrid w:val="0"/>
          </w:rPr>
          <w:t>Installation</w:t>
        </w:r>
        <w:r>
          <w:rPr>
            <w:noProof/>
            <w:webHidden/>
          </w:rPr>
          <w:tab/>
        </w:r>
        <w:r>
          <w:rPr>
            <w:noProof/>
            <w:webHidden/>
          </w:rPr>
          <w:fldChar w:fldCharType="begin"/>
        </w:r>
        <w:r>
          <w:rPr>
            <w:noProof/>
            <w:webHidden/>
          </w:rPr>
          <w:instrText xml:space="preserve"> PAGEREF _Toc42258400 \h </w:instrText>
        </w:r>
        <w:r>
          <w:rPr>
            <w:noProof/>
            <w:webHidden/>
          </w:rPr>
        </w:r>
        <w:r>
          <w:rPr>
            <w:noProof/>
            <w:webHidden/>
          </w:rPr>
          <w:fldChar w:fldCharType="separate"/>
        </w:r>
        <w:r>
          <w:rPr>
            <w:noProof/>
            <w:webHidden/>
          </w:rPr>
          <w:t>3</w:t>
        </w:r>
        <w:r>
          <w:rPr>
            <w:noProof/>
            <w:webHidden/>
          </w:rPr>
          <w:fldChar w:fldCharType="end"/>
        </w:r>
      </w:hyperlink>
    </w:p>
    <w:p w14:paraId="641730DC" w14:textId="4E0B66EF" w:rsidR="00277A71" w:rsidRDefault="00277A71">
      <w:pPr>
        <w:pStyle w:val="TOC1"/>
        <w:tabs>
          <w:tab w:val="left" w:pos="440"/>
          <w:tab w:val="right" w:leader="dot" w:pos="9062"/>
        </w:tabs>
        <w:rPr>
          <w:rFonts w:eastAsiaTheme="minorEastAsia" w:cstheme="minorBidi"/>
          <w:b w:val="0"/>
          <w:bCs w:val="0"/>
          <w:caps w:val="0"/>
          <w:noProof/>
          <w:sz w:val="22"/>
          <w:szCs w:val="22"/>
          <w:lang w:val="en-NL" w:eastAsia="en-NL"/>
        </w:rPr>
      </w:pPr>
      <w:hyperlink w:anchor="_Toc42258401" w:history="1">
        <w:r w:rsidRPr="00EE3772">
          <w:rPr>
            <w:rStyle w:val="Hyperlink"/>
            <w:rFonts w:eastAsia="Calibri"/>
            <w:noProof/>
          </w:rPr>
          <w:t>2.</w:t>
        </w:r>
        <w:r>
          <w:rPr>
            <w:rFonts w:eastAsiaTheme="minorEastAsia" w:cstheme="minorBidi"/>
            <w:b w:val="0"/>
            <w:bCs w:val="0"/>
            <w:caps w:val="0"/>
            <w:noProof/>
            <w:sz w:val="22"/>
            <w:szCs w:val="22"/>
            <w:lang w:val="en-NL" w:eastAsia="en-NL"/>
          </w:rPr>
          <w:tab/>
        </w:r>
        <w:r w:rsidRPr="00EE3772">
          <w:rPr>
            <w:rStyle w:val="Hyperlink"/>
            <w:rFonts w:eastAsia="Calibri"/>
            <w:noProof/>
          </w:rPr>
          <w:t>How to use Street Smart for ArcMap</w:t>
        </w:r>
        <w:r>
          <w:rPr>
            <w:noProof/>
            <w:webHidden/>
          </w:rPr>
          <w:tab/>
        </w:r>
        <w:r>
          <w:rPr>
            <w:noProof/>
            <w:webHidden/>
          </w:rPr>
          <w:fldChar w:fldCharType="begin"/>
        </w:r>
        <w:r>
          <w:rPr>
            <w:noProof/>
            <w:webHidden/>
          </w:rPr>
          <w:instrText xml:space="preserve"> PAGEREF _Toc42258401 \h </w:instrText>
        </w:r>
        <w:r>
          <w:rPr>
            <w:noProof/>
            <w:webHidden/>
          </w:rPr>
        </w:r>
        <w:r>
          <w:rPr>
            <w:noProof/>
            <w:webHidden/>
          </w:rPr>
          <w:fldChar w:fldCharType="separate"/>
        </w:r>
        <w:r>
          <w:rPr>
            <w:noProof/>
            <w:webHidden/>
          </w:rPr>
          <w:t>9</w:t>
        </w:r>
        <w:r>
          <w:rPr>
            <w:noProof/>
            <w:webHidden/>
          </w:rPr>
          <w:fldChar w:fldCharType="end"/>
        </w:r>
      </w:hyperlink>
    </w:p>
    <w:p w14:paraId="68BA57F0" w14:textId="6F3F76FB" w:rsidR="00277A71" w:rsidRDefault="00277A71">
      <w:pPr>
        <w:pStyle w:val="TOC2"/>
        <w:tabs>
          <w:tab w:val="left" w:pos="880"/>
          <w:tab w:val="right" w:leader="dot" w:pos="9062"/>
        </w:tabs>
        <w:rPr>
          <w:rFonts w:eastAsiaTheme="minorEastAsia" w:cstheme="minorBidi"/>
          <w:smallCaps w:val="0"/>
          <w:noProof/>
          <w:sz w:val="22"/>
          <w:szCs w:val="22"/>
          <w:lang w:val="en-NL" w:eastAsia="en-NL"/>
        </w:rPr>
      </w:pPr>
      <w:hyperlink w:anchor="_Toc42258402" w:history="1">
        <w:r w:rsidRPr="00EE3772">
          <w:rPr>
            <w:rStyle w:val="Hyperlink"/>
            <w:rFonts w:eastAsia="Calibri" w:cs="Arial"/>
            <w:noProof/>
            <w:snapToGrid w:val="0"/>
          </w:rPr>
          <w:t>2.1</w:t>
        </w:r>
        <w:r>
          <w:rPr>
            <w:rFonts w:eastAsiaTheme="minorEastAsia" w:cstheme="minorBidi"/>
            <w:smallCaps w:val="0"/>
            <w:noProof/>
            <w:sz w:val="22"/>
            <w:szCs w:val="22"/>
            <w:lang w:val="en-NL" w:eastAsia="en-NL"/>
          </w:rPr>
          <w:tab/>
        </w:r>
        <w:r w:rsidRPr="00EE3772">
          <w:rPr>
            <w:rStyle w:val="Hyperlink"/>
            <w:rFonts w:eastAsia="Calibri" w:cs="Arial"/>
            <w:noProof/>
            <w:snapToGrid w:val="0"/>
          </w:rPr>
          <w:t>Exploring and viewing Cycloramas in ArcMap</w:t>
        </w:r>
        <w:r>
          <w:rPr>
            <w:noProof/>
            <w:webHidden/>
          </w:rPr>
          <w:tab/>
        </w:r>
        <w:r>
          <w:rPr>
            <w:noProof/>
            <w:webHidden/>
          </w:rPr>
          <w:fldChar w:fldCharType="begin"/>
        </w:r>
        <w:r>
          <w:rPr>
            <w:noProof/>
            <w:webHidden/>
          </w:rPr>
          <w:instrText xml:space="preserve"> PAGEREF _Toc42258402 \h </w:instrText>
        </w:r>
        <w:r>
          <w:rPr>
            <w:noProof/>
            <w:webHidden/>
          </w:rPr>
        </w:r>
        <w:r>
          <w:rPr>
            <w:noProof/>
            <w:webHidden/>
          </w:rPr>
          <w:fldChar w:fldCharType="separate"/>
        </w:r>
        <w:r>
          <w:rPr>
            <w:noProof/>
            <w:webHidden/>
          </w:rPr>
          <w:t>9</w:t>
        </w:r>
        <w:r>
          <w:rPr>
            <w:noProof/>
            <w:webHidden/>
          </w:rPr>
          <w:fldChar w:fldCharType="end"/>
        </w:r>
      </w:hyperlink>
    </w:p>
    <w:p w14:paraId="4FCC813B" w14:textId="1CD85D5D"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03" w:history="1">
        <w:r w:rsidRPr="00EE3772">
          <w:rPr>
            <w:rStyle w:val="Hyperlink"/>
            <w:noProof/>
          </w:rPr>
          <w:t>2.1.1</w:t>
        </w:r>
        <w:r>
          <w:rPr>
            <w:rFonts w:eastAsiaTheme="minorEastAsia" w:cstheme="minorBidi"/>
            <w:i w:val="0"/>
            <w:iCs w:val="0"/>
            <w:noProof/>
            <w:sz w:val="22"/>
            <w:szCs w:val="22"/>
            <w:lang w:val="en-NL" w:eastAsia="en-NL"/>
          </w:rPr>
          <w:tab/>
        </w:r>
        <w:r w:rsidRPr="00EE3772">
          <w:rPr>
            <w:rStyle w:val="Hyperlink"/>
            <w:noProof/>
          </w:rPr>
          <w:t>How to show recent recording locations of Cycloramas</w:t>
        </w:r>
        <w:r>
          <w:rPr>
            <w:noProof/>
            <w:webHidden/>
          </w:rPr>
          <w:tab/>
        </w:r>
        <w:r>
          <w:rPr>
            <w:noProof/>
            <w:webHidden/>
          </w:rPr>
          <w:fldChar w:fldCharType="begin"/>
        </w:r>
        <w:r>
          <w:rPr>
            <w:noProof/>
            <w:webHidden/>
          </w:rPr>
          <w:instrText xml:space="preserve"> PAGEREF _Toc42258403 \h </w:instrText>
        </w:r>
        <w:r>
          <w:rPr>
            <w:noProof/>
            <w:webHidden/>
          </w:rPr>
        </w:r>
        <w:r>
          <w:rPr>
            <w:noProof/>
            <w:webHidden/>
          </w:rPr>
          <w:fldChar w:fldCharType="separate"/>
        </w:r>
        <w:r>
          <w:rPr>
            <w:noProof/>
            <w:webHidden/>
          </w:rPr>
          <w:t>9</w:t>
        </w:r>
        <w:r>
          <w:rPr>
            <w:noProof/>
            <w:webHidden/>
          </w:rPr>
          <w:fldChar w:fldCharType="end"/>
        </w:r>
      </w:hyperlink>
    </w:p>
    <w:p w14:paraId="7386959D" w14:textId="3FC24AF4"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04" w:history="1">
        <w:r w:rsidRPr="00EE3772">
          <w:rPr>
            <w:rStyle w:val="Hyperlink"/>
            <w:noProof/>
          </w:rPr>
          <w:t>2.1.2</w:t>
        </w:r>
        <w:r>
          <w:rPr>
            <w:rFonts w:eastAsiaTheme="minorEastAsia" w:cstheme="minorBidi"/>
            <w:i w:val="0"/>
            <w:iCs w:val="0"/>
            <w:noProof/>
            <w:sz w:val="22"/>
            <w:szCs w:val="22"/>
            <w:lang w:val="en-NL" w:eastAsia="en-NL"/>
          </w:rPr>
          <w:tab/>
        </w:r>
        <w:r w:rsidRPr="00EE3772">
          <w:rPr>
            <w:rStyle w:val="Hyperlink"/>
            <w:noProof/>
          </w:rPr>
          <w:t>How to configure the Cyclorama viewers</w:t>
        </w:r>
        <w:r>
          <w:rPr>
            <w:noProof/>
            <w:webHidden/>
          </w:rPr>
          <w:tab/>
        </w:r>
        <w:r>
          <w:rPr>
            <w:noProof/>
            <w:webHidden/>
          </w:rPr>
          <w:fldChar w:fldCharType="begin"/>
        </w:r>
        <w:r>
          <w:rPr>
            <w:noProof/>
            <w:webHidden/>
          </w:rPr>
          <w:instrText xml:space="preserve"> PAGEREF _Toc42258404 \h </w:instrText>
        </w:r>
        <w:r>
          <w:rPr>
            <w:noProof/>
            <w:webHidden/>
          </w:rPr>
        </w:r>
        <w:r>
          <w:rPr>
            <w:noProof/>
            <w:webHidden/>
          </w:rPr>
          <w:fldChar w:fldCharType="separate"/>
        </w:r>
        <w:r>
          <w:rPr>
            <w:noProof/>
            <w:webHidden/>
          </w:rPr>
          <w:t>9</w:t>
        </w:r>
        <w:r>
          <w:rPr>
            <w:noProof/>
            <w:webHidden/>
          </w:rPr>
          <w:fldChar w:fldCharType="end"/>
        </w:r>
      </w:hyperlink>
    </w:p>
    <w:p w14:paraId="0D26986E" w14:textId="0951D26E"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05" w:history="1">
        <w:r w:rsidRPr="00EE3772">
          <w:rPr>
            <w:rStyle w:val="Hyperlink"/>
            <w:noProof/>
          </w:rPr>
          <w:t>2.1.3</w:t>
        </w:r>
        <w:r>
          <w:rPr>
            <w:rFonts w:eastAsiaTheme="minorEastAsia" w:cstheme="minorBidi"/>
            <w:i w:val="0"/>
            <w:iCs w:val="0"/>
            <w:noProof/>
            <w:sz w:val="22"/>
            <w:szCs w:val="22"/>
            <w:lang w:val="en-NL" w:eastAsia="en-NL"/>
          </w:rPr>
          <w:tab/>
        </w:r>
        <w:r w:rsidRPr="00EE3772">
          <w:rPr>
            <w:rStyle w:val="Hyperlink"/>
            <w:noProof/>
          </w:rPr>
          <w:t>How to open Cycloramas</w:t>
        </w:r>
        <w:r>
          <w:rPr>
            <w:noProof/>
            <w:webHidden/>
          </w:rPr>
          <w:tab/>
        </w:r>
        <w:r>
          <w:rPr>
            <w:noProof/>
            <w:webHidden/>
          </w:rPr>
          <w:fldChar w:fldCharType="begin"/>
        </w:r>
        <w:r>
          <w:rPr>
            <w:noProof/>
            <w:webHidden/>
          </w:rPr>
          <w:instrText xml:space="preserve"> PAGEREF _Toc42258405 \h </w:instrText>
        </w:r>
        <w:r>
          <w:rPr>
            <w:noProof/>
            <w:webHidden/>
          </w:rPr>
        </w:r>
        <w:r>
          <w:rPr>
            <w:noProof/>
            <w:webHidden/>
          </w:rPr>
          <w:fldChar w:fldCharType="separate"/>
        </w:r>
        <w:r>
          <w:rPr>
            <w:noProof/>
            <w:webHidden/>
          </w:rPr>
          <w:t>10</w:t>
        </w:r>
        <w:r>
          <w:rPr>
            <w:noProof/>
            <w:webHidden/>
          </w:rPr>
          <w:fldChar w:fldCharType="end"/>
        </w:r>
      </w:hyperlink>
    </w:p>
    <w:p w14:paraId="1CB2791F" w14:textId="3B59B7FB"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06" w:history="1">
        <w:r w:rsidRPr="00EE3772">
          <w:rPr>
            <w:rStyle w:val="Hyperlink"/>
            <w:noProof/>
          </w:rPr>
          <w:t>2.1.4</w:t>
        </w:r>
        <w:r>
          <w:rPr>
            <w:rFonts w:eastAsiaTheme="minorEastAsia" w:cstheme="minorBidi"/>
            <w:i w:val="0"/>
            <w:iCs w:val="0"/>
            <w:noProof/>
            <w:sz w:val="22"/>
            <w:szCs w:val="22"/>
            <w:lang w:val="en-NL" w:eastAsia="en-NL"/>
          </w:rPr>
          <w:tab/>
        </w:r>
        <w:r w:rsidRPr="00EE3772">
          <w:rPr>
            <w:rStyle w:val="Hyperlink"/>
            <w:noProof/>
          </w:rPr>
          <w:t>How to open historical recording locations</w:t>
        </w:r>
        <w:r>
          <w:rPr>
            <w:noProof/>
            <w:webHidden/>
          </w:rPr>
          <w:tab/>
        </w:r>
        <w:r>
          <w:rPr>
            <w:noProof/>
            <w:webHidden/>
          </w:rPr>
          <w:fldChar w:fldCharType="begin"/>
        </w:r>
        <w:r>
          <w:rPr>
            <w:noProof/>
            <w:webHidden/>
          </w:rPr>
          <w:instrText xml:space="preserve"> PAGEREF _Toc42258406 \h </w:instrText>
        </w:r>
        <w:r>
          <w:rPr>
            <w:noProof/>
            <w:webHidden/>
          </w:rPr>
        </w:r>
        <w:r>
          <w:rPr>
            <w:noProof/>
            <w:webHidden/>
          </w:rPr>
          <w:fldChar w:fldCharType="separate"/>
        </w:r>
        <w:r>
          <w:rPr>
            <w:noProof/>
            <w:webHidden/>
          </w:rPr>
          <w:t>11</w:t>
        </w:r>
        <w:r>
          <w:rPr>
            <w:noProof/>
            <w:webHidden/>
          </w:rPr>
          <w:fldChar w:fldCharType="end"/>
        </w:r>
      </w:hyperlink>
    </w:p>
    <w:p w14:paraId="05DD66D8" w14:textId="0A15F286" w:rsidR="00277A71" w:rsidRDefault="00277A71">
      <w:pPr>
        <w:pStyle w:val="TOC2"/>
        <w:tabs>
          <w:tab w:val="left" w:pos="880"/>
          <w:tab w:val="right" w:leader="dot" w:pos="9062"/>
        </w:tabs>
        <w:rPr>
          <w:rFonts w:eastAsiaTheme="minorEastAsia" w:cstheme="minorBidi"/>
          <w:smallCaps w:val="0"/>
          <w:noProof/>
          <w:sz w:val="22"/>
          <w:szCs w:val="22"/>
          <w:lang w:val="en-NL" w:eastAsia="en-NL"/>
        </w:rPr>
      </w:pPr>
      <w:hyperlink w:anchor="_Toc42258407" w:history="1">
        <w:r w:rsidRPr="00EE3772">
          <w:rPr>
            <w:rStyle w:val="Hyperlink"/>
            <w:rFonts w:eastAsia="Calibri" w:cs="Arial"/>
            <w:noProof/>
            <w:snapToGrid w:val="0"/>
          </w:rPr>
          <w:t>2.2</w:t>
        </w:r>
        <w:r>
          <w:rPr>
            <w:rFonts w:eastAsiaTheme="minorEastAsia" w:cstheme="minorBidi"/>
            <w:smallCaps w:val="0"/>
            <w:noProof/>
            <w:sz w:val="22"/>
            <w:szCs w:val="22"/>
            <w:lang w:val="en-NL" w:eastAsia="en-NL"/>
          </w:rPr>
          <w:tab/>
        </w:r>
        <w:r w:rsidRPr="00EE3772">
          <w:rPr>
            <w:rStyle w:val="Hyperlink"/>
            <w:rFonts w:eastAsia="Calibri" w:cs="Arial"/>
            <w:noProof/>
            <w:snapToGrid w:val="0"/>
          </w:rPr>
          <w:t>How to show vector data in Cycloramas</w:t>
        </w:r>
        <w:r>
          <w:rPr>
            <w:noProof/>
            <w:webHidden/>
          </w:rPr>
          <w:tab/>
        </w:r>
        <w:r>
          <w:rPr>
            <w:noProof/>
            <w:webHidden/>
          </w:rPr>
          <w:fldChar w:fldCharType="begin"/>
        </w:r>
        <w:r>
          <w:rPr>
            <w:noProof/>
            <w:webHidden/>
          </w:rPr>
          <w:instrText xml:space="preserve"> PAGEREF _Toc42258407 \h </w:instrText>
        </w:r>
        <w:r>
          <w:rPr>
            <w:noProof/>
            <w:webHidden/>
          </w:rPr>
        </w:r>
        <w:r>
          <w:rPr>
            <w:noProof/>
            <w:webHidden/>
          </w:rPr>
          <w:fldChar w:fldCharType="separate"/>
        </w:r>
        <w:r>
          <w:rPr>
            <w:noProof/>
            <w:webHidden/>
          </w:rPr>
          <w:t>12</w:t>
        </w:r>
        <w:r>
          <w:rPr>
            <w:noProof/>
            <w:webHidden/>
          </w:rPr>
          <w:fldChar w:fldCharType="end"/>
        </w:r>
      </w:hyperlink>
    </w:p>
    <w:p w14:paraId="19BF1203" w14:textId="0635400C" w:rsidR="00277A71" w:rsidRDefault="00277A71">
      <w:pPr>
        <w:pStyle w:val="TOC2"/>
        <w:tabs>
          <w:tab w:val="left" w:pos="880"/>
          <w:tab w:val="right" w:leader="dot" w:pos="9062"/>
        </w:tabs>
        <w:rPr>
          <w:rFonts w:eastAsiaTheme="minorEastAsia" w:cstheme="minorBidi"/>
          <w:smallCaps w:val="0"/>
          <w:noProof/>
          <w:sz w:val="22"/>
          <w:szCs w:val="22"/>
          <w:lang w:val="en-NL" w:eastAsia="en-NL"/>
        </w:rPr>
      </w:pPr>
      <w:hyperlink w:anchor="_Toc42258408" w:history="1">
        <w:r w:rsidRPr="00EE3772">
          <w:rPr>
            <w:rStyle w:val="Hyperlink"/>
            <w:rFonts w:eastAsia="Calibri" w:cs="Arial"/>
            <w:noProof/>
            <w:snapToGrid w:val="0"/>
          </w:rPr>
          <w:t>2.3</w:t>
        </w:r>
        <w:r>
          <w:rPr>
            <w:rFonts w:eastAsiaTheme="minorEastAsia" w:cstheme="minorBidi"/>
            <w:smallCaps w:val="0"/>
            <w:noProof/>
            <w:sz w:val="22"/>
            <w:szCs w:val="22"/>
            <w:lang w:val="en-NL" w:eastAsia="en-NL"/>
          </w:rPr>
          <w:tab/>
        </w:r>
        <w:r w:rsidRPr="00EE3772">
          <w:rPr>
            <w:rStyle w:val="Hyperlink"/>
            <w:rFonts w:eastAsia="Calibri" w:cs="Arial"/>
            <w:noProof/>
            <w:snapToGrid w:val="0"/>
          </w:rPr>
          <w:t>Performing measurements</w:t>
        </w:r>
        <w:r>
          <w:rPr>
            <w:noProof/>
            <w:webHidden/>
          </w:rPr>
          <w:tab/>
        </w:r>
        <w:r>
          <w:rPr>
            <w:noProof/>
            <w:webHidden/>
          </w:rPr>
          <w:fldChar w:fldCharType="begin"/>
        </w:r>
        <w:r>
          <w:rPr>
            <w:noProof/>
            <w:webHidden/>
          </w:rPr>
          <w:instrText xml:space="preserve"> PAGEREF _Toc42258408 \h </w:instrText>
        </w:r>
        <w:r>
          <w:rPr>
            <w:noProof/>
            <w:webHidden/>
          </w:rPr>
        </w:r>
        <w:r>
          <w:rPr>
            <w:noProof/>
            <w:webHidden/>
          </w:rPr>
          <w:fldChar w:fldCharType="separate"/>
        </w:r>
        <w:r>
          <w:rPr>
            <w:noProof/>
            <w:webHidden/>
          </w:rPr>
          <w:t>14</w:t>
        </w:r>
        <w:r>
          <w:rPr>
            <w:noProof/>
            <w:webHidden/>
          </w:rPr>
          <w:fldChar w:fldCharType="end"/>
        </w:r>
      </w:hyperlink>
    </w:p>
    <w:p w14:paraId="5222B0A4" w14:textId="07A983CD"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09" w:history="1">
        <w:r w:rsidRPr="00EE3772">
          <w:rPr>
            <w:rStyle w:val="Hyperlink"/>
            <w:noProof/>
          </w:rPr>
          <w:t>2.3.1</w:t>
        </w:r>
        <w:r>
          <w:rPr>
            <w:rFonts w:eastAsiaTheme="minorEastAsia" w:cstheme="minorBidi"/>
            <w:i w:val="0"/>
            <w:iCs w:val="0"/>
            <w:noProof/>
            <w:sz w:val="22"/>
            <w:szCs w:val="22"/>
            <w:lang w:val="en-NL" w:eastAsia="en-NL"/>
          </w:rPr>
          <w:tab/>
        </w:r>
        <w:r w:rsidRPr="00EE3772">
          <w:rPr>
            <w:rStyle w:val="Hyperlink"/>
            <w:noProof/>
          </w:rPr>
          <w:t>Measure Smart measurement – point measurement</w:t>
        </w:r>
        <w:r>
          <w:rPr>
            <w:noProof/>
            <w:webHidden/>
          </w:rPr>
          <w:tab/>
        </w:r>
        <w:r>
          <w:rPr>
            <w:noProof/>
            <w:webHidden/>
          </w:rPr>
          <w:fldChar w:fldCharType="begin"/>
        </w:r>
        <w:r>
          <w:rPr>
            <w:noProof/>
            <w:webHidden/>
          </w:rPr>
          <w:instrText xml:space="preserve"> PAGEREF _Toc42258409 \h </w:instrText>
        </w:r>
        <w:r>
          <w:rPr>
            <w:noProof/>
            <w:webHidden/>
          </w:rPr>
        </w:r>
        <w:r>
          <w:rPr>
            <w:noProof/>
            <w:webHidden/>
          </w:rPr>
          <w:fldChar w:fldCharType="separate"/>
        </w:r>
        <w:r>
          <w:rPr>
            <w:noProof/>
            <w:webHidden/>
          </w:rPr>
          <w:t>14</w:t>
        </w:r>
        <w:r>
          <w:rPr>
            <w:noProof/>
            <w:webHidden/>
          </w:rPr>
          <w:fldChar w:fldCharType="end"/>
        </w:r>
      </w:hyperlink>
    </w:p>
    <w:p w14:paraId="17DF5C39" w14:textId="6150D9E1"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0" w:history="1">
        <w:r w:rsidRPr="00EE3772">
          <w:rPr>
            <w:rStyle w:val="Hyperlink"/>
            <w:noProof/>
          </w:rPr>
          <w:t>2.3.2</w:t>
        </w:r>
        <w:r>
          <w:rPr>
            <w:rFonts w:eastAsiaTheme="minorEastAsia" w:cstheme="minorBidi"/>
            <w:i w:val="0"/>
            <w:iCs w:val="0"/>
            <w:noProof/>
            <w:sz w:val="22"/>
            <w:szCs w:val="22"/>
            <w:lang w:val="en-NL" w:eastAsia="en-NL"/>
          </w:rPr>
          <w:tab/>
        </w:r>
        <w:r w:rsidRPr="00EE3772">
          <w:rPr>
            <w:rStyle w:val="Hyperlink"/>
            <w:noProof/>
          </w:rPr>
          <w:t>Measure Smart measurement – line / surface measurement</w:t>
        </w:r>
        <w:r>
          <w:rPr>
            <w:noProof/>
            <w:webHidden/>
          </w:rPr>
          <w:tab/>
        </w:r>
        <w:r>
          <w:rPr>
            <w:noProof/>
            <w:webHidden/>
          </w:rPr>
          <w:fldChar w:fldCharType="begin"/>
        </w:r>
        <w:r>
          <w:rPr>
            <w:noProof/>
            <w:webHidden/>
          </w:rPr>
          <w:instrText xml:space="preserve"> PAGEREF _Toc42258410 \h </w:instrText>
        </w:r>
        <w:r>
          <w:rPr>
            <w:noProof/>
            <w:webHidden/>
          </w:rPr>
        </w:r>
        <w:r>
          <w:rPr>
            <w:noProof/>
            <w:webHidden/>
          </w:rPr>
          <w:fldChar w:fldCharType="separate"/>
        </w:r>
        <w:r>
          <w:rPr>
            <w:noProof/>
            <w:webHidden/>
          </w:rPr>
          <w:t>15</w:t>
        </w:r>
        <w:r>
          <w:rPr>
            <w:noProof/>
            <w:webHidden/>
          </w:rPr>
          <w:fldChar w:fldCharType="end"/>
        </w:r>
      </w:hyperlink>
    </w:p>
    <w:p w14:paraId="6EE1A59C" w14:textId="5C2E3DFA"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1" w:history="1">
        <w:r w:rsidRPr="00EE3772">
          <w:rPr>
            <w:rStyle w:val="Hyperlink"/>
            <w:noProof/>
          </w:rPr>
          <w:t>2.3.3</w:t>
        </w:r>
        <w:r>
          <w:rPr>
            <w:rFonts w:eastAsiaTheme="minorEastAsia" w:cstheme="minorBidi"/>
            <w:i w:val="0"/>
            <w:iCs w:val="0"/>
            <w:noProof/>
            <w:sz w:val="22"/>
            <w:szCs w:val="22"/>
            <w:lang w:val="en-NL" w:eastAsia="en-NL"/>
          </w:rPr>
          <w:tab/>
        </w:r>
        <w:r w:rsidRPr="00EE3772">
          <w:rPr>
            <w:rStyle w:val="Hyperlink"/>
            <w:noProof/>
          </w:rPr>
          <w:t>Forward Intersection measurement – point measurement</w:t>
        </w:r>
        <w:r>
          <w:rPr>
            <w:noProof/>
            <w:webHidden/>
          </w:rPr>
          <w:tab/>
        </w:r>
        <w:r>
          <w:rPr>
            <w:noProof/>
            <w:webHidden/>
          </w:rPr>
          <w:fldChar w:fldCharType="begin"/>
        </w:r>
        <w:r>
          <w:rPr>
            <w:noProof/>
            <w:webHidden/>
          </w:rPr>
          <w:instrText xml:space="preserve"> PAGEREF _Toc42258411 \h </w:instrText>
        </w:r>
        <w:r>
          <w:rPr>
            <w:noProof/>
            <w:webHidden/>
          </w:rPr>
        </w:r>
        <w:r>
          <w:rPr>
            <w:noProof/>
            <w:webHidden/>
          </w:rPr>
          <w:fldChar w:fldCharType="separate"/>
        </w:r>
        <w:r>
          <w:rPr>
            <w:noProof/>
            <w:webHidden/>
          </w:rPr>
          <w:t>16</w:t>
        </w:r>
        <w:r>
          <w:rPr>
            <w:noProof/>
            <w:webHidden/>
          </w:rPr>
          <w:fldChar w:fldCharType="end"/>
        </w:r>
      </w:hyperlink>
    </w:p>
    <w:p w14:paraId="619B46A2" w14:textId="07C250A1"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2" w:history="1">
        <w:r w:rsidRPr="00EE3772">
          <w:rPr>
            <w:rStyle w:val="Hyperlink"/>
            <w:noProof/>
          </w:rPr>
          <w:t>2.3.4</w:t>
        </w:r>
        <w:r>
          <w:rPr>
            <w:rFonts w:eastAsiaTheme="minorEastAsia" w:cstheme="minorBidi"/>
            <w:i w:val="0"/>
            <w:iCs w:val="0"/>
            <w:noProof/>
            <w:sz w:val="22"/>
            <w:szCs w:val="22"/>
            <w:lang w:val="en-NL" w:eastAsia="en-NL"/>
          </w:rPr>
          <w:tab/>
        </w:r>
        <w:r w:rsidRPr="00EE3772">
          <w:rPr>
            <w:rStyle w:val="Hyperlink"/>
            <w:noProof/>
          </w:rPr>
          <w:t>Forward Intersection measurement – line / surface measurement</w:t>
        </w:r>
        <w:r>
          <w:rPr>
            <w:noProof/>
            <w:webHidden/>
          </w:rPr>
          <w:tab/>
        </w:r>
        <w:r>
          <w:rPr>
            <w:noProof/>
            <w:webHidden/>
          </w:rPr>
          <w:fldChar w:fldCharType="begin"/>
        </w:r>
        <w:r>
          <w:rPr>
            <w:noProof/>
            <w:webHidden/>
          </w:rPr>
          <w:instrText xml:space="preserve"> PAGEREF _Toc42258412 \h </w:instrText>
        </w:r>
        <w:r>
          <w:rPr>
            <w:noProof/>
            <w:webHidden/>
          </w:rPr>
        </w:r>
        <w:r>
          <w:rPr>
            <w:noProof/>
            <w:webHidden/>
          </w:rPr>
          <w:fldChar w:fldCharType="separate"/>
        </w:r>
        <w:r>
          <w:rPr>
            <w:noProof/>
            <w:webHidden/>
          </w:rPr>
          <w:t>18</w:t>
        </w:r>
        <w:r>
          <w:rPr>
            <w:noProof/>
            <w:webHidden/>
          </w:rPr>
          <w:fldChar w:fldCharType="end"/>
        </w:r>
      </w:hyperlink>
    </w:p>
    <w:p w14:paraId="1CF1A386" w14:textId="53AE4EF6"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3" w:history="1">
        <w:r w:rsidRPr="00EE3772">
          <w:rPr>
            <w:rStyle w:val="Hyperlink"/>
            <w:noProof/>
          </w:rPr>
          <w:t>2.3.5</w:t>
        </w:r>
        <w:r>
          <w:rPr>
            <w:rFonts w:eastAsiaTheme="minorEastAsia" w:cstheme="minorBidi"/>
            <w:i w:val="0"/>
            <w:iCs w:val="0"/>
            <w:noProof/>
            <w:sz w:val="22"/>
            <w:szCs w:val="22"/>
            <w:lang w:val="en-NL" w:eastAsia="en-NL"/>
          </w:rPr>
          <w:tab/>
        </w:r>
        <w:r w:rsidRPr="00EE3772">
          <w:rPr>
            <w:rStyle w:val="Hyperlink"/>
            <w:noProof/>
          </w:rPr>
          <w:t>Smart Click measurement – point measurement</w:t>
        </w:r>
        <w:r>
          <w:rPr>
            <w:noProof/>
            <w:webHidden/>
          </w:rPr>
          <w:tab/>
        </w:r>
        <w:r>
          <w:rPr>
            <w:noProof/>
            <w:webHidden/>
          </w:rPr>
          <w:fldChar w:fldCharType="begin"/>
        </w:r>
        <w:r>
          <w:rPr>
            <w:noProof/>
            <w:webHidden/>
          </w:rPr>
          <w:instrText xml:space="preserve"> PAGEREF _Toc42258413 \h </w:instrText>
        </w:r>
        <w:r>
          <w:rPr>
            <w:noProof/>
            <w:webHidden/>
          </w:rPr>
        </w:r>
        <w:r>
          <w:rPr>
            <w:noProof/>
            <w:webHidden/>
          </w:rPr>
          <w:fldChar w:fldCharType="separate"/>
        </w:r>
        <w:r>
          <w:rPr>
            <w:noProof/>
            <w:webHidden/>
          </w:rPr>
          <w:t>20</w:t>
        </w:r>
        <w:r>
          <w:rPr>
            <w:noProof/>
            <w:webHidden/>
          </w:rPr>
          <w:fldChar w:fldCharType="end"/>
        </w:r>
      </w:hyperlink>
    </w:p>
    <w:p w14:paraId="7D1B0A04" w14:textId="3C8682A4"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4" w:history="1">
        <w:r w:rsidRPr="00EE3772">
          <w:rPr>
            <w:rStyle w:val="Hyperlink"/>
            <w:noProof/>
          </w:rPr>
          <w:t>2.3.6</w:t>
        </w:r>
        <w:r>
          <w:rPr>
            <w:rFonts w:eastAsiaTheme="minorEastAsia" w:cstheme="minorBidi"/>
            <w:i w:val="0"/>
            <w:iCs w:val="0"/>
            <w:noProof/>
            <w:sz w:val="22"/>
            <w:szCs w:val="22"/>
            <w:lang w:val="en-NL" w:eastAsia="en-NL"/>
          </w:rPr>
          <w:tab/>
        </w:r>
        <w:r w:rsidRPr="00EE3772">
          <w:rPr>
            <w:rStyle w:val="Hyperlink"/>
            <w:noProof/>
          </w:rPr>
          <w:t>Smart Click measurement – line / surface measurement</w:t>
        </w:r>
        <w:r>
          <w:rPr>
            <w:noProof/>
            <w:webHidden/>
          </w:rPr>
          <w:tab/>
        </w:r>
        <w:r>
          <w:rPr>
            <w:noProof/>
            <w:webHidden/>
          </w:rPr>
          <w:fldChar w:fldCharType="begin"/>
        </w:r>
        <w:r>
          <w:rPr>
            <w:noProof/>
            <w:webHidden/>
          </w:rPr>
          <w:instrText xml:space="preserve"> PAGEREF _Toc42258414 \h </w:instrText>
        </w:r>
        <w:r>
          <w:rPr>
            <w:noProof/>
            <w:webHidden/>
          </w:rPr>
        </w:r>
        <w:r>
          <w:rPr>
            <w:noProof/>
            <w:webHidden/>
          </w:rPr>
          <w:fldChar w:fldCharType="separate"/>
        </w:r>
        <w:r>
          <w:rPr>
            <w:noProof/>
            <w:webHidden/>
          </w:rPr>
          <w:t>21</w:t>
        </w:r>
        <w:r>
          <w:rPr>
            <w:noProof/>
            <w:webHidden/>
          </w:rPr>
          <w:fldChar w:fldCharType="end"/>
        </w:r>
      </w:hyperlink>
    </w:p>
    <w:p w14:paraId="115C4074" w14:textId="26202736"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5" w:history="1">
        <w:r w:rsidRPr="00EE3772">
          <w:rPr>
            <w:rStyle w:val="Hyperlink"/>
            <w:noProof/>
          </w:rPr>
          <w:t>2.3.7</w:t>
        </w:r>
        <w:r>
          <w:rPr>
            <w:rFonts w:eastAsiaTheme="minorEastAsia" w:cstheme="minorBidi"/>
            <w:i w:val="0"/>
            <w:iCs w:val="0"/>
            <w:noProof/>
            <w:sz w:val="22"/>
            <w:szCs w:val="22"/>
            <w:lang w:val="en-NL" w:eastAsia="en-NL"/>
          </w:rPr>
          <w:tab/>
        </w:r>
        <w:r w:rsidRPr="00EE3772">
          <w:rPr>
            <w:rStyle w:val="Hyperlink"/>
            <w:noProof/>
          </w:rPr>
          <w:t>How to import a measurement in a Cyclorama</w:t>
        </w:r>
        <w:r>
          <w:rPr>
            <w:noProof/>
            <w:webHidden/>
          </w:rPr>
          <w:tab/>
        </w:r>
        <w:r>
          <w:rPr>
            <w:noProof/>
            <w:webHidden/>
          </w:rPr>
          <w:fldChar w:fldCharType="begin"/>
        </w:r>
        <w:r>
          <w:rPr>
            <w:noProof/>
            <w:webHidden/>
          </w:rPr>
          <w:instrText xml:space="preserve"> PAGEREF _Toc42258415 \h </w:instrText>
        </w:r>
        <w:r>
          <w:rPr>
            <w:noProof/>
            <w:webHidden/>
          </w:rPr>
        </w:r>
        <w:r>
          <w:rPr>
            <w:noProof/>
            <w:webHidden/>
          </w:rPr>
          <w:fldChar w:fldCharType="separate"/>
        </w:r>
        <w:r>
          <w:rPr>
            <w:noProof/>
            <w:webHidden/>
          </w:rPr>
          <w:t>22</w:t>
        </w:r>
        <w:r>
          <w:rPr>
            <w:noProof/>
            <w:webHidden/>
          </w:rPr>
          <w:fldChar w:fldCharType="end"/>
        </w:r>
      </w:hyperlink>
    </w:p>
    <w:p w14:paraId="1B216581" w14:textId="74AAD1D0" w:rsidR="00277A71" w:rsidRDefault="00277A71">
      <w:pPr>
        <w:pStyle w:val="TOC3"/>
        <w:tabs>
          <w:tab w:val="left" w:pos="1100"/>
          <w:tab w:val="right" w:leader="dot" w:pos="9062"/>
        </w:tabs>
        <w:rPr>
          <w:rFonts w:eastAsiaTheme="minorEastAsia" w:cstheme="minorBidi"/>
          <w:i w:val="0"/>
          <w:iCs w:val="0"/>
          <w:noProof/>
          <w:sz w:val="22"/>
          <w:szCs w:val="22"/>
          <w:lang w:val="en-NL" w:eastAsia="en-NL"/>
        </w:rPr>
      </w:pPr>
      <w:hyperlink w:anchor="_Toc42258416" w:history="1">
        <w:r w:rsidRPr="00EE3772">
          <w:rPr>
            <w:rStyle w:val="Hyperlink"/>
            <w:noProof/>
          </w:rPr>
          <w:t>2.3.8</w:t>
        </w:r>
        <w:r>
          <w:rPr>
            <w:rFonts w:eastAsiaTheme="minorEastAsia" w:cstheme="minorBidi"/>
            <w:i w:val="0"/>
            <w:iCs w:val="0"/>
            <w:noProof/>
            <w:sz w:val="22"/>
            <w:szCs w:val="22"/>
            <w:lang w:val="en-NL" w:eastAsia="en-NL"/>
          </w:rPr>
          <w:tab/>
        </w:r>
        <w:r w:rsidRPr="00EE3772">
          <w:rPr>
            <w:rStyle w:val="Hyperlink"/>
            <w:noProof/>
          </w:rPr>
          <w:t>How to do a measurement without saving in a layer</w:t>
        </w:r>
        <w:r>
          <w:rPr>
            <w:noProof/>
            <w:webHidden/>
          </w:rPr>
          <w:tab/>
        </w:r>
        <w:r>
          <w:rPr>
            <w:noProof/>
            <w:webHidden/>
          </w:rPr>
          <w:fldChar w:fldCharType="begin"/>
        </w:r>
        <w:r>
          <w:rPr>
            <w:noProof/>
            <w:webHidden/>
          </w:rPr>
          <w:instrText xml:space="preserve"> PAGEREF _Toc42258416 \h </w:instrText>
        </w:r>
        <w:r>
          <w:rPr>
            <w:noProof/>
            <w:webHidden/>
          </w:rPr>
        </w:r>
        <w:r>
          <w:rPr>
            <w:noProof/>
            <w:webHidden/>
          </w:rPr>
          <w:fldChar w:fldCharType="separate"/>
        </w:r>
        <w:r>
          <w:rPr>
            <w:noProof/>
            <w:webHidden/>
          </w:rPr>
          <w:t>24</w:t>
        </w:r>
        <w:r>
          <w:rPr>
            <w:noProof/>
            <w:webHidden/>
          </w:rPr>
          <w:fldChar w:fldCharType="end"/>
        </w:r>
      </w:hyperlink>
    </w:p>
    <w:p w14:paraId="6B3FC4A7" w14:textId="0BE55E3C" w:rsidR="00277A71" w:rsidRDefault="00277A71">
      <w:pPr>
        <w:pStyle w:val="TOC2"/>
        <w:tabs>
          <w:tab w:val="left" w:pos="880"/>
          <w:tab w:val="right" w:leader="dot" w:pos="9062"/>
        </w:tabs>
        <w:rPr>
          <w:rFonts w:eastAsiaTheme="minorEastAsia" w:cstheme="minorBidi"/>
          <w:smallCaps w:val="0"/>
          <w:noProof/>
          <w:sz w:val="22"/>
          <w:szCs w:val="22"/>
          <w:lang w:val="en-NL" w:eastAsia="en-NL"/>
        </w:rPr>
      </w:pPr>
      <w:hyperlink w:anchor="_Toc42258417" w:history="1">
        <w:r w:rsidRPr="00EE3772">
          <w:rPr>
            <w:rStyle w:val="Hyperlink"/>
            <w:rFonts w:eastAsia="Calibri" w:cs="Arial"/>
            <w:noProof/>
            <w:snapToGrid w:val="0"/>
          </w:rPr>
          <w:t>2.4</w:t>
        </w:r>
        <w:r>
          <w:rPr>
            <w:rFonts w:eastAsiaTheme="minorEastAsia" w:cstheme="minorBidi"/>
            <w:smallCaps w:val="0"/>
            <w:noProof/>
            <w:sz w:val="22"/>
            <w:szCs w:val="22"/>
            <w:lang w:val="en-NL" w:eastAsia="en-NL"/>
          </w:rPr>
          <w:tab/>
        </w:r>
        <w:r w:rsidRPr="00EE3772">
          <w:rPr>
            <w:rStyle w:val="Hyperlink"/>
            <w:rFonts w:eastAsia="Calibri" w:cs="Arial"/>
            <w:noProof/>
            <w:snapToGrid w:val="0"/>
          </w:rPr>
          <w:t>Cyclorama search functionality</w:t>
        </w:r>
        <w:r>
          <w:rPr>
            <w:noProof/>
            <w:webHidden/>
          </w:rPr>
          <w:tab/>
        </w:r>
        <w:r>
          <w:rPr>
            <w:noProof/>
            <w:webHidden/>
          </w:rPr>
          <w:fldChar w:fldCharType="begin"/>
        </w:r>
        <w:r>
          <w:rPr>
            <w:noProof/>
            <w:webHidden/>
          </w:rPr>
          <w:instrText xml:space="preserve"> PAGEREF _Toc42258417 \h </w:instrText>
        </w:r>
        <w:r>
          <w:rPr>
            <w:noProof/>
            <w:webHidden/>
          </w:rPr>
        </w:r>
        <w:r>
          <w:rPr>
            <w:noProof/>
            <w:webHidden/>
          </w:rPr>
          <w:fldChar w:fldCharType="separate"/>
        </w:r>
        <w:r>
          <w:rPr>
            <w:noProof/>
            <w:webHidden/>
          </w:rPr>
          <w:t>24</w:t>
        </w:r>
        <w:r>
          <w:rPr>
            <w:noProof/>
            <w:webHidden/>
          </w:rPr>
          <w:fldChar w:fldCharType="end"/>
        </w:r>
      </w:hyperlink>
    </w:p>
    <w:p w14:paraId="3F0A720C" w14:textId="08681CC1" w:rsidR="00844E62" w:rsidRPr="00661B87" w:rsidRDefault="00F341A4" w:rsidP="00844E62">
      <w:pPr>
        <w:pStyle w:val="StandaardCM"/>
      </w:pPr>
      <w:r w:rsidRPr="00661B87">
        <w:fldChar w:fldCharType="end"/>
      </w:r>
    </w:p>
    <w:p w14:paraId="0EC5FDD8" w14:textId="77777777" w:rsidR="00ED617C" w:rsidRPr="00661B87" w:rsidRDefault="00ED617C" w:rsidP="00844E62">
      <w:pPr>
        <w:pStyle w:val="StandaardCM"/>
      </w:pPr>
    </w:p>
    <w:p w14:paraId="5CA805E2" w14:textId="77777777" w:rsidR="00ED617C" w:rsidRDefault="00ED617C" w:rsidP="00844E62">
      <w:pPr>
        <w:pStyle w:val="StandaardCM"/>
      </w:pPr>
    </w:p>
    <w:p w14:paraId="34F694B5" w14:textId="77777777" w:rsidR="00661B87" w:rsidRPr="00A82918" w:rsidRDefault="00661B87" w:rsidP="00661B87">
      <w:pPr>
        <w:pStyle w:val="Heading1"/>
        <w:rPr>
          <w:rFonts w:eastAsia="Calibri" w:cs="Arial"/>
          <w:snapToGrid w:val="0"/>
        </w:rPr>
      </w:pPr>
      <w:bookmarkStart w:id="2" w:name="_Toc42258400"/>
      <w:r w:rsidRPr="00A82918">
        <w:rPr>
          <w:rFonts w:eastAsia="Calibri" w:cs="Arial"/>
          <w:snapToGrid w:val="0"/>
        </w:rPr>
        <w:lastRenderedPageBreak/>
        <w:t>Installation</w:t>
      </w:r>
      <w:bookmarkEnd w:id="2"/>
    </w:p>
    <w:p w14:paraId="72B3A2EA" w14:textId="77777777" w:rsidR="00661B87" w:rsidRPr="00A82918" w:rsidRDefault="00661B87" w:rsidP="00661B87">
      <w:pPr>
        <w:rPr>
          <w:rFonts w:eastAsia="Calibri" w:cs="Arial"/>
          <w:bCs/>
          <w:snapToGrid w:val="0"/>
          <w:color w:val="000000"/>
          <w:kern w:val="28"/>
        </w:rPr>
      </w:pPr>
    </w:p>
    <w:p w14:paraId="707DEFEE" w14:textId="77777777" w:rsidR="00661B87" w:rsidRPr="00A82918" w:rsidRDefault="00661B87" w:rsidP="00661B87">
      <w:pPr>
        <w:tabs>
          <w:tab w:val="left" w:pos="2263"/>
        </w:tabs>
        <w:rPr>
          <w:rFonts w:eastAsia="Calibri" w:cs="Arial"/>
          <w:bCs/>
          <w:snapToGrid w:val="0"/>
          <w:color w:val="000000"/>
          <w:kern w:val="28"/>
        </w:rPr>
      </w:pPr>
      <w:r w:rsidRPr="00A82918">
        <w:rPr>
          <w:rFonts w:eastAsia="Calibri" w:cs="Arial"/>
          <w:bCs/>
          <w:snapToGrid w:val="0"/>
          <w:color w:val="000000"/>
          <w:kern w:val="28"/>
        </w:rPr>
        <w:t xml:space="preserve">To install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 please perform the following steps:</w:t>
      </w:r>
    </w:p>
    <w:p w14:paraId="2A6A604B" w14:textId="77777777" w:rsidR="00661B87" w:rsidRPr="00A82918" w:rsidRDefault="00566114" w:rsidP="00DF53AC">
      <w:pPr>
        <w:pStyle w:val="ListParagraph"/>
        <w:numPr>
          <w:ilvl w:val="0"/>
          <w:numId w:val="27"/>
        </w:numPr>
        <w:tabs>
          <w:tab w:val="left" w:pos="2263"/>
        </w:tabs>
        <w:contextualSpacing/>
        <w:jc w:val="left"/>
        <w:rPr>
          <w:rFonts w:eastAsia="Calibri" w:cs="Arial"/>
          <w:bCs/>
          <w:snapToGrid w:val="0"/>
          <w:color w:val="000000"/>
          <w:kern w:val="28"/>
        </w:rPr>
      </w:pPr>
      <w:bookmarkStart w:id="3" w:name="_Ref393192908"/>
      <w:bookmarkStart w:id="4" w:name="_Ref376938891"/>
      <w:r>
        <w:rPr>
          <w:rFonts w:eastAsia="Calibri" w:cs="Arial"/>
          <w:bCs/>
          <w:snapToGrid w:val="0"/>
          <w:color w:val="000000"/>
          <w:kern w:val="28"/>
        </w:rPr>
        <w:t>Street Smart</w:t>
      </w:r>
      <w:r w:rsidR="00661B87"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00661B87">
        <w:rPr>
          <w:rFonts w:eastAsia="Calibri" w:cs="Arial"/>
          <w:bCs/>
          <w:snapToGrid w:val="0"/>
          <w:color w:val="000000"/>
          <w:kern w:val="28"/>
        </w:rPr>
        <w:t xml:space="preserve"> can be installed</w:t>
      </w:r>
      <w:r w:rsidR="00661B87" w:rsidRPr="00A82918">
        <w:rPr>
          <w:rFonts w:eastAsia="Calibri" w:cs="Arial"/>
          <w:bCs/>
          <w:snapToGrid w:val="0"/>
          <w:color w:val="000000"/>
          <w:kern w:val="28"/>
        </w:rPr>
        <w:t xml:space="preserve"> from a disk or network location</w:t>
      </w:r>
      <w:r w:rsidR="00661B87">
        <w:rPr>
          <w:rFonts w:eastAsia="Calibri" w:cs="Arial"/>
          <w:bCs/>
          <w:snapToGrid w:val="0"/>
          <w:color w:val="000000"/>
          <w:kern w:val="28"/>
        </w:rPr>
        <w:t>:</w:t>
      </w:r>
      <w:bookmarkEnd w:id="3"/>
    </w:p>
    <w:p w14:paraId="4DFCE733"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7A3E7414"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Start ArcMap.</w:t>
      </w:r>
    </w:p>
    <w:p w14:paraId="48F81A54" w14:textId="77777777" w:rsidR="00661B87" w:rsidRPr="0061286C" w:rsidRDefault="00661B87" w:rsidP="00DF53AC">
      <w:pPr>
        <w:pStyle w:val="ListParagraph"/>
        <w:numPr>
          <w:ilvl w:val="1"/>
          <w:numId w:val="27"/>
        </w:numPr>
        <w:tabs>
          <w:tab w:val="left" w:pos="2263"/>
        </w:tabs>
        <w:contextualSpacing/>
        <w:jc w:val="left"/>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7116D41E" w14:textId="77777777" w:rsidR="00661B87" w:rsidRPr="0061286C" w:rsidRDefault="00661B87" w:rsidP="00661B8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196C5045" wp14:editId="6B50148C">
            <wp:extent cx="3304648" cy="2445325"/>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tretch>
                      <a:fillRect/>
                    </a:stretch>
                  </pic:blipFill>
                  <pic:spPr bwMode="auto">
                    <a:xfrm>
                      <a:off x="0" y="0"/>
                      <a:ext cx="3304648" cy="2445325"/>
                    </a:xfrm>
                    <a:prstGeom prst="rect">
                      <a:avLst/>
                    </a:prstGeom>
                    <a:noFill/>
                    <a:ln w="9525">
                      <a:noFill/>
                      <a:miter lim="800000"/>
                      <a:headEnd/>
                      <a:tailEnd/>
                    </a:ln>
                  </pic:spPr>
                </pic:pic>
              </a:graphicData>
            </a:graphic>
          </wp:inline>
        </w:drawing>
      </w:r>
    </w:p>
    <w:p w14:paraId="13D4674E" w14:textId="77777777" w:rsidR="00661B87" w:rsidRPr="0061286C" w:rsidRDefault="00661B87" w:rsidP="00661B87">
      <w:pPr>
        <w:ind w:left="372" w:firstLine="1070"/>
      </w:pPr>
      <w:r>
        <w:rPr>
          <w:noProof/>
          <w:lang w:eastAsia="en-US"/>
        </w:rPr>
        <mc:AlternateContent>
          <mc:Choice Requires="wps">
            <w:drawing>
              <wp:inline distT="0" distB="0" distL="0" distR="0" wp14:anchorId="7A312283" wp14:editId="4A05EBE8">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552CE" w14:textId="77777777" w:rsidR="00CC7873" w:rsidRPr="00D50E84" w:rsidRDefault="00CC7873" w:rsidP="00661B8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7A312283"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" stroked="f">
                <v:textbox style="mso-fit-shape-to-text:t" inset="0,0,0,0">
                  <w:txbxContent>
                    <w:p w14:paraId="09A552CE" w14:textId="77777777" w:rsidR="00CC7873" w:rsidRPr="00D50E84" w:rsidRDefault="00CC7873" w:rsidP="00661B8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568BDE19"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Pr>
          <w:rFonts w:eastAsia="Calibri" w:cs="Arial"/>
          <w:bCs/>
          <w:snapToGrid w:val="0"/>
          <w:color w:val="000000"/>
          <w:kern w:val="28"/>
        </w:rPr>
        <w:br/>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603807E9" wp14:editId="60944D4F">
            <wp:extent cx="1914525" cy="2060136"/>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1914525" cy="2060136"/>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3466BD78" wp14:editId="647F8267">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438B9"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Browse to the folder where the Add-In file is located.</w:t>
                            </w:r>
                          </w:p>
                          <w:p w14:paraId="4860E0EE" w14:textId="77777777" w:rsidR="00CC7873" w:rsidRPr="00D50E84" w:rsidRDefault="00CC7873" w:rsidP="00661B87">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3466BD78"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" stroked="f">
                <v:textbox inset="0,0,0,0">
                  <w:txbxContent>
                    <w:p w14:paraId="42E438B9"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Browse to the folder where the Add-In file is located.</w:t>
                      </w:r>
                    </w:p>
                    <w:p w14:paraId="4860E0EE" w14:textId="77777777" w:rsidR="00CC7873" w:rsidRPr="00D50E84" w:rsidRDefault="00CC7873" w:rsidP="00661B87">
                      <w:pPr>
                        <w:pStyle w:val="Caption"/>
                        <w:rPr>
                          <w:rFonts w:eastAsia="Calibri" w:cs="Arial"/>
                          <w:noProof/>
                          <w:color w:val="000000" w:themeColor="text1"/>
                          <w:kern w:val="28"/>
                        </w:rPr>
                      </w:pPr>
                    </w:p>
                  </w:txbxContent>
                </v:textbox>
                <w10:anchorlock/>
              </v:shape>
            </w:pict>
          </mc:Fallback>
        </mc:AlternateContent>
      </w:r>
    </w:p>
    <w:p w14:paraId="4ED438DA"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Add-In Manager and restart ArcMap.</w:t>
      </w:r>
    </w:p>
    <w:p w14:paraId="3E95DFE2"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16BAAF08"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 xml:space="preserve">Check whether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close the Add-In Manager, close ArcMap and install the certificate ‘thawte-intermediate-ca.cer’ first (which is made available together with this user manual).</w:t>
      </w:r>
      <w:r w:rsidRPr="00A82918">
        <w:rPr>
          <w:rFonts w:eastAsia="Calibri" w:cs="Arial"/>
          <w:bCs/>
          <w:snapToGrid w:val="0"/>
          <w:color w:val="000000"/>
          <w:kern w:val="28"/>
        </w:rPr>
        <w:br/>
      </w:r>
    </w:p>
    <w:p w14:paraId="12D975CA" w14:textId="77777777" w:rsidR="00661B87" w:rsidRPr="00A82918" w:rsidRDefault="0000169A" w:rsidP="00661B87">
      <w:pPr>
        <w:pStyle w:val="ListParagraph"/>
        <w:tabs>
          <w:tab w:val="left" w:pos="2263"/>
        </w:tabs>
        <w:ind w:left="1440"/>
        <w:rPr>
          <w:rFonts w:eastAsia="Calibri" w:cs="Arial"/>
          <w:bCs/>
          <w:snapToGrid w:val="0"/>
          <w:color w:val="000000"/>
          <w:kern w:val="28"/>
        </w:rPr>
      </w:pPr>
      <w:r>
        <w:rPr>
          <w:rFonts w:eastAsia="Calibri" w:cs="Arial"/>
          <w:bCs/>
          <w:noProof/>
          <w:snapToGrid w:val="0"/>
          <w:color w:val="000000"/>
          <w:kern w:val="28"/>
        </w:rPr>
        <w:drawing>
          <wp:inline distT="0" distB="0" distL="0" distR="0" wp14:anchorId="0ABA9325" wp14:editId="32ABB13C">
            <wp:extent cx="3051521" cy="22746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1521" cy="2274618"/>
                    </a:xfrm>
                    <a:prstGeom prst="rect">
                      <a:avLst/>
                    </a:prstGeom>
                    <a:noFill/>
                    <a:ln>
                      <a:noFill/>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14:anchorId="7FBB0683" wp14:editId="44F5C6E0">
                <wp:extent cx="5191125" cy="323850"/>
                <wp:effectExtent l="4445" t="0" r="0" b="254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71E0F"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Add-In Manager, Add-Ins tab, check if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7FBB0683" id="Text Box 59" o:spid="_x0000_s1028" type="#_x0000_t202" style="width:408.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" stroked="f">
                <v:textbox inset="0,2mm,0,0">
                  <w:txbxContent>
                    <w:p w14:paraId="2A471E0F"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Add-In Manager, Add-Ins tab, check if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‘Authenticated’ or ‘Untrusted’.</w:t>
                      </w:r>
                    </w:p>
                  </w:txbxContent>
                </v:textbox>
                <w10:anchorlock/>
              </v:shape>
            </w:pict>
          </mc:Fallback>
        </mc:AlternateContent>
      </w:r>
    </w:p>
    <w:p w14:paraId="3B887C7B" w14:textId="77777777" w:rsidR="00661B87" w:rsidRPr="00A82918" w:rsidRDefault="00661B87" w:rsidP="00661B87">
      <w:pPr>
        <w:pStyle w:val="ListParagraph"/>
        <w:tabs>
          <w:tab w:val="left" w:pos="2263"/>
        </w:tabs>
        <w:ind w:left="1440"/>
        <w:rPr>
          <w:rFonts w:eastAsia="Calibri" w:cs="Arial"/>
          <w:bCs/>
          <w:snapToGrid w:val="0"/>
          <w:color w:val="000000"/>
          <w:kern w:val="28"/>
        </w:rPr>
      </w:pPr>
    </w:p>
    <w:p w14:paraId="7E1C5A10"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bookmarkStart w:id="5" w:name="_Ref393273040"/>
      <w:r w:rsidRPr="00A82918">
        <w:rPr>
          <w:rFonts w:eastAsia="Calibri" w:cs="Arial"/>
          <w:bCs/>
          <w:snapToGrid w:val="0"/>
          <w:color w:val="000000"/>
          <w:kern w:val="28"/>
        </w:rPr>
        <w:t>To install the certificate, please perform the following steps:</w:t>
      </w:r>
    </w:p>
    <w:p w14:paraId="20B820C9"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5"/>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23DB5FCF" wp14:editId="31F75946">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79289A6F" wp14:editId="25B98385">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474AE"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79289A6F"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" stroked="f">
                <v:textbox style="mso-fit-shape-to-text:t" inset="0,0,0,0">
                  <w:txbxContent>
                    <w:p w14:paraId="3EB474AE"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52CE73FE"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58F74E12" wp14:editId="227AF0B1">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61707C35" wp14:editId="3359E927">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E6791"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61707C35"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" stroked="f">
                <v:textbox style="mso-fit-shape-to-text:t" inset="0,2mm,0,0">
                  <w:txbxContent>
                    <w:p w14:paraId="418E6791"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5544C139" w14:textId="77777777" w:rsidR="00661B87" w:rsidRPr="00A82918" w:rsidRDefault="00661B87" w:rsidP="00661B87">
      <w:pPr>
        <w:tabs>
          <w:tab w:val="left" w:pos="2263"/>
        </w:tabs>
        <w:rPr>
          <w:rFonts w:eastAsia="Calibri" w:cs="Arial"/>
          <w:bCs/>
          <w:snapToGrid w:val="0"/>
          <w:color w:val="000000"/>
          <w:kern w:val="28"/>
        </w:rPr>
      </w:pPr>
    </w:p>
    <w:p w14:paraId="49B57B67"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B52463A" wp14:editId="3E5CD65E">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14:anchorId="0A98AFF0" wp14:editId="1EA25139">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7F8845"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0A98AFF0"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" stroked="f">
                <v:textbox inset="0,0,0,0">
                  <w:txbxContent>
                    <w:p w14:paraId="0B7F8845"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524BF423" w14:textId="77777777"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Start ArcMap.</w:t>
      </w:r>
    </w:p>
    <w:p w14:paraId="46E1B4C3" w14:textId="77777777"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 xml:space="preserve">Select menu: </w:t>
      </w:r>
      <w:r w:rsidRPr="00A82918">
        <w:rPr>
          <w:rFonts w:cs="Arial"/>
          <w:i/>
        </w:rPr>
        <w:t>Customize</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5BE072B5" w14:textId="0D23F5DD"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 xml:space="preserve">Check if </w:t>
      </w:r>
      <w:r w:rsidR="00566114">
        <w:rPr>
          <w:rFonts w:cs="Arial"/>
        </w:rPr>
        <w:t>Street Smart</w:t>
      </w:r>
      <w:r w:rsidRPr="0061286C">
        <w:rPr>
          <w:rFonts w:cs="Arial"/>
        </w:rPr>
        <w:t xml:space="preserve"> for </w:t>
      </w:r>
      <w:r w:rsidR="00104DAA">
        <w:rPr>
          <w:rFonts w:cs="Arial"/>
        </w:rPr>
        <w:t>ArcMap</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DF08B1" w:rsidRPr="00DF08B1">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0000169A">
        <w:rPr>
          <w:rFonts w:cs="Arial"/>
          <w:noProof/>
          <w:lang w:eastAsia="en-US"/>
        </w:rPr>
        <w:lastRenderedPageBreak/>
        <w:drawing>
          <wp:inline distT="0" distB="0" distL="0" distR="0" wp14:anchorId="5412B2AD" wp14:editId="6C5D6ED0">
            <wp:extent cx="4052316" cy="3020616"/>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9378" cy="3033334"/>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577104D7" wp14:editId="25D39FDF">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C26EF"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577104D7"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" stroked="f">
                <v:textbox inset="0,2mm,0,0">
                  <w:txbxContent>
                    <w:p w14:paraId="028C26EF"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is now ‘Authenticated’.</w:t>
                      </w:r>
                    </w:p>
                  </w:txbxContent>
                </v:textbox>
                <w10:anchorlock/>
              </v:shape>
            </w:pict>
          </mc:Fallback>
        </mc:AlternateContent>
      </w:r>
    </w:p>
    <w:p w14:paraId="4C9D69B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bookmarkStart w:id="6" w:name="_Ref393274990"/>
      <w:bookmarkEnd w:id="4"/>
      <w:r w:rsidRPr="00A82918">
        <w:rPr>
          <w:rFonts w:eastAsia="Calibri" w:cs="Arial"/>
          <w:bCs/>
          <w:snapToGrid w:val="0"/>
          <w:color w:val="000000"/>
          <w:kern w:val="28"/>
        </w:rPr>
        <w:t>If you start ArcMap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00E7770E">
        <w:rPr>
          <w:rFonts w:eastAsia="Calibri" w:cs="Arial"/>
          <w:bCs/>
          <w:noProof/>
          <w:color w:val="000000"/>
          <w:kern w:val="28"/>
          <w:lang w:eastAsia="en-US"/>
        </w:rPr>
        <w:drawing>
          <wp:inline distT="0" distB="0" distL="0" distR="0" wp14:anchorId="42A8F9D7" wp14:editId="6785800D">
            <wp:extent cx="2949146" cy="2984271"/>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7351" cy="3012812"/>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FF9FE13" wp14:editId="7494E3AF">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CECA2"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3FF9FE13"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" stroked="f">
                <v:textbox inset="0,2mm,0,0">
                  <w:txbxContent>
                    <w:p w14:paraId="00CCECA2"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4DEE4549" w14:textId="77777777" w:rsidR="00661B87" w:rsidRPr="00A82918" w:rsidRDefault="00661B87" w:rsidP="00661B87">
      <w:pPr>
        <w:pStyle w:val="ListParagraph"/>
        <w:tabs>
          <w:tab w:val="left" w:pos="2263"/>
        </w:tabs>
        <w:rPr>
          <w:rFonts w:eastAsia="Calibri" w:cs="Arial"/>
          <w:bCs/>
          <w:snapToGrid w:val="0"/>
          <w:color w:val="000000"/>
          <w:kern w:val="28"/>
        </w:rPr>
      </w:pPr>
    </w:p>
    <w:p w14:paraId="48E4E240"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do not get the agreement form, 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Extensions</w:t>
      </w:r>
      <w:r w:rsidRPr="00A82918">
        <w:rPr>
          <w:rFonts w:eastAsia="Calibri" w:cs="Arial"/>
          <w:bCs/>
          <w:snapToGrid w:val="0"/>
          <w:color w:val="000000"/>
          <w:kern w:val="28"/>
        </w:rPr>
        <w:t>.</w:t>
      </w:r>
      <w:bookmarkEnd w:id="6"/>
      <w:r w:rsidRPr="00A82918">
        <w:t xml:space="preserve"> </w:t>
      </w:r>
    </w:p>
    <w:p w14:paraId="0FC89E33"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Mark the extension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 xml:space="preserve"> as checked. You will now get the agreement form (you will get this agreement form only once). Agree to the terms of use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lastRenderedPageBreak/>
        <w:br/>
      </w:r>
      <w:r w:rsidR="00584D13">
        <w:rPr>
          <w:rFonts w:eastAsia="Calibri" w:cs="Arial"/>
          <w:bCs/>
          <w:noProof/>
          <w:snapToGrid w:val="0"/>
          <w:color w:val="000000"/>
          <w:kern w:val="28"/>
        </w:rPr>
        <w:drawing>
          <wp:inline distT="0" distB="0" distL="0" distR="0" wp14:anchorId="0F3F1BAD" wp14:editId="03157253">
            <wp:extent cx="2421593" cy="31530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7029" cy="3173102"/>
                    </a:xfrm>
                    <a:prstGeom prst="rect">
                      <a:avLst/>
                    </a:prstGeom>
                    <a:noFill/>
                    <a:ln>
                      <a:noFill/>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8CF8FA6" wp14:editId="7DC6C7AB">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018C73"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Extensions window, select the extension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68CF8FA6"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" stroked="f">
                <v:textbox inset="0,0,0,0">
                  <w:txbxContent>
                    <w:p w14:paraId="76018C73"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Extensions window, select the extension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w:t>
                      </w:r>
                    </w:p>
                  </w:txbxContent>
                </v:textbox>
                <w10:anchorlock/>
              </v:shape>
            </w:pict>
          </mc:Fallback>
        </mc:AlternateContent>
      </w:r>
    </w:p>
    <w:p w14:paraId="1E69C20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extensions window.</w:t>
      </w:r>
    </w:p>
    <w:p w14:paraId="5A46370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Open the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toolbar: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Toolbars</w:t>
      </w:r>
      <w:r w:rsidRPr="00A82918">
        <w:rPr>
          <w:rFonts w:eastAsia="Calibri" w:cs="Arial"/>
          <w:bCs/>
          <w:snapToGrid w:val="0"/>
          <w:color w:val="000000"/>
          <w:kern w:val="28"/>
        </w:rPr>
        <w:t xml:space="preserve"> ► </w:t>
      </w:r>
      <w:r w:rsidR="00566114">
        <w:rPr>
          <w:rFonts w:eastAsia="Calibri" w:cs="Arial"/>
          <w:bCs/>
          <w:i/>
          <w:snapToGrid w:val="0"/>
          <w:color w:val="000000"/>
          <w:kern w:val="28"/>
        </w:rPr>
        <w:t>Street Smart</w:t>
      </w:r>
      <w:r w:rsidRPr="00A82918">
        <w:rPr>
          <w:rFonts w:eastAsia="Calibri" w:cs="Arial"/>
          <w:bCs/>
          <w:snapToGrid w:val="0"/>
          <w:color w:val="000000"/>
          <w:kern w:val="28"/>
        </w:rPr>
        <w:t>.</w:t>
      </w:r>
    </w:p>
    <w:p w14:paraId="52BACEC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 xml:space="preserve"> icon of the Cyclorama toolbar. You will now open the window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w:t>
      </w:r>
      <w:r w:rsidRPr="00A82918">
        <w:rPr>
          <w:rFonts w:eastAsiaTheme="minorHAnsi"/>
        </w:rPr>
        <w:t xml:space="preserve"> </w:t>
      </w:r>
      <w:r w:rsidRPr="00A82918">
        <w:rPr>
          <w:rFonts w:eastAsiaTheme="minorHAnsi"/>
        </w:rPr>
        <w:br/>
      </w:r>
      <w:r w:rsidR="00251D25">
        <w:rPr>
          <w:rFonts w:eastAsiaTheme="minorHAnsi"/>
          <w:noProof/>
        </w:rPr>
        <w:drawing>
          <wp:inline distT="0" distB="0" distL="0" distR="0" wp14:anchorId="4DE6DF56" wp14:editId="2D12B598">
            <wp:extent cx="731546" cy="281892"/>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1495" cy="289579"/>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41CD4968" wp14:editId="7B85F5AA">
                <wp:extent cx="3143250" cy="257175"/>
                <wp:effectExtent l="4445" t="0" r="0" b="381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E8FE1" w14:textId="77777777" w:rsidR="00CC7873" w:rsidRPr="00661B87" w:rsidRDefault="00CC7873" w:rsidP="00661B87">
                            <w:pPr>
                              <w:pStyle w:val="Caption"/>
                              <w:rPr>
                                <w:i/>
                                <w:color w:val="000000" w:themeColor="text1"/>
                                <w:sz w:val="18"/>
                                <w:szCs w:val="18"/>
                              </w:rPr>
                            </w:pPr>
                            <w:r>
                              <w:rPr>
                                <w:i/>
                                <w:color w:val="000000" w:themeColor="text1"/>
                                <w:sz w:val="18"/>
                                <w:szCs w:val="18"/>
                              </w:rPr>
                              <w:t xml:space="preserve">Street Smart </w:t>
                            </w:r>
                            <w:r w:rsidRPr="00661B87">
                              <w:rPr>
                                <w:i/>
                                <w:color w:val="000000" w:themeColor="text1"/>
                                <w:sz w:val="18"/>
                                <w:szCs w:val="18"/>
                              </w:rPr>
                              <w:t>toolbar.</w:t>
                            </w:r>
                          </w:p>
                        </w:txbxContent>
                      </wps:txbx>
                      <wps:bodyPr rot="0" vert="horz" wrap="square" lIns="0" tIns="0" rIns="0" bIns="0" anchor="t" anchorCtr="0" upright="1">
                        <a:noAutofit/>
                      </wps:bodyPr>
                    </wps:wsp>
                  </a:graphicData>
                </a:graphic>
              </wp:inline>
            </w:drawing>
          </mc:Choice>
          <mc:Fallback>
            <w:pict>
              <v:shape w14:anchorId="41CD4968" id="Text Box 49" o:spid="_x0000_s1035" type="#_x0000_t202" style="width:24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" stroked="f">
                <v:textbox inset="0,0,0,0">
                  <w:txbxContent>
                    <w:p w14:paraId="30FE8FE1" w14:textId="77777777" w:rsidR="00CC7873" w:rsidRPr="00661B87" w:rsidRDefault="00CC7873" w:rsidP="00661B87">
                      <w:pPr>
                        <w:pStyle w:val="Caption"/>
                        <w:rPr>
                          <w:i/>
                          <w:color w:val="000000" w:themeColor="text1"/>
                          <w:sz w:val="18"/>
                          <w:szCs w:val="18"/>
                        </w:rPr>
                      </w:pPr>
                      <w:r>
                        <w:rPr>
                          <w:i/>
                          <w:color w:val="000000" w:themeColor="text1"/>
                          <w:sz w:val="18"/>
                          <w:szCs w:val="18"/>
                        </w:rPr>
                        <w:t xml:space="preserve">Street Smart </w:t>
                      </w:r>
                      <w:r w:rsidRPr="00661B87">
                        <w:rPr>
                          <w:i/>
                          <w:color w:val="000000" w:themeColor="text1"/>
                          <w:sz w:val="18"/>
                          <w:szCs w:val="18"/>
                        </w:rPr>
                        <w:t>toolbar.</w:t>
                      </w:r>
                    </w:p>
                  </w:txbxContent>
                </v:textbox>
                <w10:anchorlock/>
              </v:shape>
            </w:pict>
          </mc:Fallback>
        </mc:AlternateContent>
      </w:r>
      <w:r w:rsidRPr="00A82918">
        <w:rPr>
          <w:rFonts w:eastAsiaTheme="minorHAnsi"/>
        </w:rPr>
        <w:br/>
      </w:r>
      <w:r w:rsidR="003D1EBA">
        <w:rPr>
          <w:rFonts w:eastAsiaTheme="minorHAnsi"/>
          <w:noProof/>
        </w:rPr>
        <w:drawing>
          <wp:inline distT="0" distB="0" distL="0" distR="0" wp14:anchorId="5D2E879F" wp14:editId="5D15CB2E">
            <wp:extent cx="797357" cy="313775"/>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936" cy="320692"/>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28209D8C" wp14:editId="0648C4AD">
                <wp:extent cx="3771900" cy="415925"/>
                <wp:effectExtent l="4445" t="0" r="0" b="31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41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A8CC10"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The selected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icon.</w:t>
                            </w:r>
                          </w:p>
                        </w:txbxContent>
                      </wps:txbx>
                      <wps:bodyPr rot="0" vert="horz" wrap="square" lIns="0" tIns="0" rIns="0" bIns="0" anchor="t" anchorCtr="0" upright="1">
                        <a:noAutofit/>
                      </wps:bodyPr>
                    </wps:wsp>
                  </a:graphicData>
                </a:graphic>
              </wp:inline>
            </w:drawing>
          </mc:Choice>
          <mc:Fallback>
            <w:pict>
              <v:shape w14:anchorId="28209D8C" id="Text Box 48" o:spid="_x0000_s1036" type="#_x0000_t202" style="width:297pt;height: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" stroked="f">
                <v:textbox inset="0,0,0,0">
                  <w:txbxContent>
                    <w:p w14:paraId="7DA8CC10" w14:textId="77777777" w:rsidR="00CC7873" w:rsidRPr="00661B87" w:rsidRDefault="00CC7873" w:rsidP="00661B87">
                      <w:pPr>
                        <w:pStyle w:val="Caption"/>
                        <w:rPr>
                          <w:i/>
                          <w:color w:val="000000" w:themeColor="text1"/>
                          <w:sz w:val="18"/>
                          <w:szCs w:val="18"/>
                        </w:rPr>
                      </w:pPr>
                      <w:r w:rsidRPr="00661B87">
                        <w:rPr>
                          <w:i/>
                          <w:color w:val="000000" w:themeColor="text1"/>
                          <w:sz w:val="18"/>
                          <w:szCs w:val="18"/>
                        </w:rPr>
                        <w:t xml:space="preserve">The selected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icon.</w:t>
                      </w:r>
                    </w:p>
                  </w:txbxContent>
                </v:textbox>
                <w10:anchorlock/>
              </v:shape>
            </w:pict>
          </mc:Fallback>
        </mc:AlternateContent>
      </w:r>
    </w:p>
    <w:p w14:paraId="639AA49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3EA8427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the data about your proxy server.</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lastRenderedPageBreak/>
        <w:t xml:space="preserve"> </w:t>
      </w:r>
      <w:r w:rsidR="008B125D" w:rsidRPr="008B125D">
        <w:rPr>
          <w:rFonts w:eastAsia="Calibri"/>
          <w:noProof/>
        </w:rPr>
        <w:drawing>
          <wp:inline distT="0" distB="0" distL="0" distR="0" wp14:anchorId="1C9286D3" wp14:editId="3C4B1C87">
            <wp:extent cx="2261651" cy="278979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1775" cy="2814621"/>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74B04B22" wp14:editId="2A3F42E0">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74E33" w14:textId="77777777" w:rsidR="00CC7873" w:rsidRPr="008B125D" w:rsidRDefault="00CC7873" w:rsidP="00661B87">
                            <w:pPr>
                              <w:pStyle w:val="Caption"/>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74B04B22" id="Text Box 47" o:spid="_x0000_s1037"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" stroked="f">
                <v:textbox inset="0,2mm,0,0">
                  <w:txbxContent>
                    <w:p w14:paraId="34274E33" w14:textId="77777777" w:rsidR="00CC7873" w:rsidRPr="008B125D" w:rsidRDefault="00CC7873" w:rsidP="00661B87">
                      <w:pPr>
                        <w:pStyle w:val="Caption"/>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Configuration tab.</w:t>
                      </w:r>
                    </w:p>
                  </w:txbxContent>
                </v:textbox>
                <w10:anchorlock/>
              </v:shape>
            </w:pict>
          </mc:Fallback>
        </mc:AlternateContent>
      </w:r>
    </w:p>
    <w:p w14:paraId="5809B4E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w:t>
      </w:r>
      <w:r w:rsidR="008B125D">
        <w:rPr>
          <w:rFonts w:eastAsia="Calibri" w:cs="Arial"/>
          <w:bCs/>
          <w:snapToGrid w:val="0"/>
          <w:color w:val="000000"/>
          <w:kern w:val="28"/>
        </w:rPr>
        <w:t>API</w:t>
      </w:r>
      <w:r w:rsidRPr="00A82918">
        <w:rPr>
          <w:rFonts w:eastAsia="Calibri" w:cs="Arial"/>
          <w:bCs/>
          <w:snapToGrid w:val="0"/>
          <w:color w:val="000000"/>
          <w:kern w:val="28"/>
        </w:rPr>
        <w:t xml:space="preserve"> URL and the </w:t>
      </w:r>
      <w:r w:rsidR="008B125D">
        <w:rPr>
          <w:rFonts w:eastAsia="Calibri" w:cs="Arial"/>
          <w:bCs/>
          <w:snapToGrid w:val="0"/>
          <w:color w:val="000000"/>
          <w:kern w:val="28"/>
        </w:rPr>
        <w:t>Street Smart location</w:t>
      </w:r>
      <w:r w:rsidRPr="00A82918">
        <w:rPr>
          <w:rFonts w:eastAsia="Calibri" w:cs="Arial"/>
          <w:bCs/>
          <w:snapToGrid w:val="0"/>
          <w:color w:val="000000"/>
          <w:kern w:val="28"/>
        </w:rPr>
        <w:t xml:space="preserve">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14:paraId="076CEEB0"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008B125D">
        <w:rPr>
          <w:rFonts w:eastAsia="Calibri" w:cs="Arial"/>
          <w:bCs/>
          <w:i/>
          <w:snapToGrid w:val="0"/>
          <w:color w:val="000000"/>
          <w:kern w:val="28"/>
        </w:rPr>
        <w:t>Settings</w:t>
      </w:r>
      <w:r w:rsidRPr="00A82918">
        <w:rPr>
          <w:rFonts w:eastAsia="Calibri" w:cs="Arial"/>
          <w:bCs/>
          <w:snapToGrid w:val="0"/>
          <w:color w:val="000000"/>
          <w:kern w:val="28"/>
        </w:rPr>
        <w:t xml:space="preserve"> tab. </w:t>
      </w:r>
    </w:p>
    <w:p w14:paraId="790D8C55"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008B125D">
        <w:rPr>
          <w:rFonts w:eastAsia="Calibri" w:cs="Arial"/>
          <w:bCs/>
          <w:i/>
          <w:snapToGrid w:val="0"/>
          <w:color w:val="000000"/>
          <w:kern w:val="28"/>
        </w:rPr>
        <w:t>Test connection</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xml:space="preserve">’, you are ready to use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br/>
      </w:r>
      <w:r w:rsidR="008B125D">
        <w:rPr>
          <w:rFonts w:eastAsia="Calibri"/>
          <w:noProof/>
        </w:rPr>
        <w:drawing>
          <wp:inline distT="0" distB="0" distL="0" distR="0" wp14:anchorId="5EDF5CF7" wp14:editId="39FE6B23">
            <wp:extent cx="2421331" cy="2986767"/>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7959" cy="3056619"/>
                    </a:xfrm>
                    <a:prstGeom prst="rect">
                      <a:avLst/>
                    </a:prstGeom>
                    <a:noFill/>
                    <a:ln>
                      <a:noFill/>
                    </a:ln>
                  </pic:spPr>
                </pic:pic>
              </a:graphicData>
            </a:graphic>
          </wp:inline>
        </w:drawing>
      </w:r>
      <w:r>
        <w:rPr>
          <w:rFonts w:eastAsiaTheme="minorHAnsi"/>
          <w:noProof/>
          <w:lang w:eastAsia="en-US"/>
        </w:rPr>
        <mc:AlternateContent>
          <mc:Choice Requires="wps">
            <w:drawing>
              <wp:inline distT="0" distB="0" distL="0" distR="0" wp14:anchorId="24EBC118" wp14:editId="035B897E">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71B79" w14:textId="77777777" w:rsidR="00CC7873" w:rsidRPr="00661B87" w:rsidRDefault="00CC7873" w:rsidP="00661B87">
                            <w:pPr>
                              <w:pStyle w:val="Caption"/>
                              <w:rPr>
                                <w:i/>
                                <w:color w:val="000000" w:themeColor="text1"/>
                                <w:sz w:val="18"/>
                                <w:szCs w:val="18"/>
                              </w:rPr>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w14:anchorId="24EBC118" id="Text Box 46" o:spid="_x0000_s1038"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" stroked="f">
                <v:textbox inset="0,2mm,0,0">
                  <w:txbxContent>
                    <w:p w14:paraId="24571B79" w14:textId="77777777" w:rsidR="00CC7873" w:rsidRPr="00661B87" w:rsidRDefault="00CC7873" w:rsidP="00661B87">
                      <w:pPr>
                        <w:pStyle w:val="Caption"/>
                        <w:rPr>
                          <w:i/>
                          <w:color w:val="000000" w:themeColor="text1"/>
                          <w:sz w:val="18"/>
                          <w:szCs w:val="18"/>
                        </w:rPr>
                      </w:pP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Add-In window, Login tab.</w:t>
                      </w:r>
                    </w:p>
                  </w:txbxContent>
                </v:textbox>
                <w10:anchorlock/>
              </v:shape>
            </w:pict>
          </mc:Fallback>
        </mc:AlternateContent>
      </w:r>
    </w:p>
    <w:p w14:paraId="17CD9424" w14:textId="77777777" w:rsidR="00661B87" w:rsidRDefault="00661B87" w:rsidP="00661B87">
      <w:pPr>
        <w:rPr>
          <w:rFonts w:eastAsia="Calibri"/>
          <w:snapToGrid w:val="0"/>
        </w:rPr>
      </w:pPr>
      <w:r>
        <w:rPr>
          <w:rFonts w:eastAsia="Calibri"/>
          <w:snapToGrid w:val="0"/>
        </w:rPr>
        <w:br w:type="page"/>
      </w:r>
    </w:p>
    <w:p w14:paraId="44B8D4E9" w14:textId="77777777" w:rsidR="00661B87" w:rsidRPr="00661B87" w:rsidRDefault="00661B87" w:rsidP="00661B87">
      <w:pPr>
        <w:pStyle w:val="Heading1"/>
        <w:rPr>
          <w:rFonts w:eastAsia="Calibri"/>
        </w:rPr>
      </w:pPr>
      <w:bookmarkStart w:id="7" w:name="_Toc412205287"/>
      <w:bookmarkStart w:id="8" w:name="_Toc42258401"/>
      <w:r w:rsidRPr="00661B87">
        <w:rPr>
          <w:rFonts w:eastAsia="Calibri"/>
        </w:rPr>
        <w:lastRenderedPageBreak/>
        <w:t xml:space="preserve">How to use </w:t>
      </w:r>
      <w:r w:rsidR="00566114">
        <w:rPr>
          <w:rFonts w:eastAsia="Calibri"/>
        </w:rPr>
        <w:t>Street Smart</w:t>
      </w:r>
      <w:r w:rsidRPr="00661B87">
        <w:rPr>
          <w:rFonts w:eastAsia="Calibri"/>
        </w:rPr>
        <w:t xml:space="preserve"> for </w:t>
      </w:r>
      <w:r w:rsidR="00104DAA">
        <w:rPr>
          <w:rFonts w:eastAsia="Calibri"/>
        </w:rPr>
        <w:t>ArcMap</w:t>
      </w:r>
      <w:bookmarkEnd w:id="7"/>
      <w:bookmarkEnd w:id="8"/>
    </w:p>
    <w:p w14:paraId="01CCD274" w14:textId="77777777" w:rsidR="00661B87" w:rsidRPr="00A82918" w:rsidRDefault="00661B87" w:rsidP="00661B87">
      <w:pPr>
        <w:tabs>
          <w:tab w:val="left" w:pos="2263"/>
        </w:tabs>
        <w:rPr>
          <w:rFonts w:eastAsia="Calibri" w:cs="Arial"/>
          <w:bCs/>
          <w:snapToGrid w:val="0"/>
          <w:color w:val="000000"/>
          <w:kern w:val="28"/>
        </w:rPr>
      </w:pPr>
    </w:p>
    <w:p w14:paraId="29B25D85" w14:textId="77777777" w:rsidR="00661B87" w:rsidRPr="00A82918" w:rsidRDefault="00661B87" w:rsidP="00661B87">
      <w:pPr>
        <w:pStyle w:val="Heading2"/>
        <w:rPr>
          <w:rFonts w:eastAsia="Calibri" w:cs="Arial"/>
          <w:snapToGrid w:val="0"/>
          <w:szCs w:val="22"/>
        </w:rPr>
      </w:pPr>
      <w:bookmarkStart w:id="9" w:name="_Toc412205288"/>
      <w:bookmarkStart w:id="10" w:name="_Toc42258402"/>
      <w:r w:rsidRPr="00A82918">
        <w:rPr>
          <w:rFonts w:eastAsia="Calibri" w:cs="Arial"/>
          <w:snapToGrid w:val="0"/>
          <w:szCs w:val="22"/>
        </w:rPr>
        <w:t>Exploring and viewing Cycloramas in ArcMap</w:t>
      </w:r>
      <w:bookmarkEnd w:id="9"/>
      <w:bookmarkEnd w:id="10"/>
    </w:p>
    <w:p w14:paraId="3ABA85B2" w14:textId="77777777" w:rsidR="00661B87" w:rsidRPr="00661B87" w:rsidRDefault="00661B87" w:rsidP="00661B87">
      <w:pPr>
        <w:pStyle w:val="Heading3"/>
      </w:pPr>
      <w:bookmarkStart w:id="11" w:name="_Toc366247281"/>
      <w:bookmarkStart w:id="12" w:name="_Toc412205289"/>
      <w:bookmarkStart w:id="13" w:name="_Toc42258403"/>
      <w:r w:rsidRPr="00661B87">
        <w:t>How to show recent recording locations of Cyclorama</w:t>
      </w:r>
      <w:bookmarkEnd w:id="11"/>
      <w:r w:rsidRPr="00661B87">
        <w:t>s</w:t>
      </w:r>
      <w:bookmarkEnd w:id="12"/>
      <w:bookmarkEnd w:id="13"/>
    </w:p>
    <w:p w14:paraId="20A7C7FF" w14:textId="77777777" w:rsidR="00661B87" w:rsidRPr="00A82918" w:rsidRDefault="00661B87" w:rsidP="00661B87">
      <w:pPr>
        <w:tabs>
          <w:tab w:val="left" w:pos="2263"/>
        </w:tabs>
        <w:rPr>
          <w:rFonts w:eastAsia="Calibri" w:cs="Arial"/>
          <w:bCs/>
          <w:snapToGrid w:val="0"/>
          <w:color w:val="000000"/>
          <w:kern w:val="28"/>
        </w:rPr>
      </w:pPr>
    </w:p>
    <w:p w14:paraId="5FB03C4E" w14:textId="77777777" w:rsidR="00661B87" w:rsidRPr="00A82918" w:rsidRDefault="00661B87" w:rsidP="00DF53AC">
      <w:pPr>
        <w:pStyle w:val="ListParagraph"/>
        <w:numPr>
          <w:ilvl w:val="0"/>
          <w:numId w:val="28"/>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Recent Cyclorama Layer</w:t>
      </w:r>
      <w:r w:rsidRPr="00A82918">
        <w:rPr>
          <w:rFonts w:eastAsia="Calibri" w:cs="Arial"/>
          <w:bCs/>
          <w:snapToGrid w:val="0"/>
          <w:color w:val="000000"/>
          <w:kern w:val="28"/>
        </w:rPr>
        <w:t xml:space="preserve"> in the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toolbar.</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003D1EBA">
        <w:rPr>
          <w:rFonts w:eastAsia="Calibri" w:cs="Arial"/>
          <w:bCs/>
          <w:noProof/>
          <w:color w:val="000000"/>
          <w:kern w:val="28"/>
          <w:lang w:eastAsia="en-US"/>
        </w:rPr>
        <w:drawing>
          <wp:inline distT="0" distB="0" distL="0" distR="0" wp14:anchorId="6281165D" wp14:editId="0D43E214">
            <wp:extent cx="709574" cy="279231"/>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4742" cy="304876"/>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0044C926" wp14:editId="69E56CE7">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2DE8E8" w14:textId="77777777" w:rsidR="00CC7873" w:rsidRPr="00661B87" w:rsidRDefault="00CC7873"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wps:txbx>
                      <wps:bodyPr rot="0" vert="horz" wrap="square" lIns="0" tIns="0" rIns="0" bIns="0" anchor="t" anchorCtr="0" upright="1">
                        <a:noAutofit/>
                      </wps:bodyPr>
                    </wps:wsp>
                  </a:graphicData>
                </a:graphic>
              </wp:inline>
            </w:drawing>
          </mc:Choice>
          <mc:Fallback>
            <w:pict>
              <v:shape w14:anchorId="0044C926" id="Text Box 45" o:spid="_x0000_s1039"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" stroked="f">
                <v:textbox inset="0,0,0,0">
                  <w:txbxContent>
                    <w:p w14:paraId="052DE8E8" w14:textId="77777777" w:rsidR="00CC7873" w:rsidRPr="00661B87" w:rsidRDefault="00CC7873"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v:textbox>
                <w10:anchorlock/>
              </v:shape>
            </w:pict>
          </mc:Fallback>
        </mc:AlternateContent>
      </w:r>
    </w:p>
    <w:p w14:paraId="07065ECC" w14:textId="77777777" w:rsidR="00661B87" w:rsidRPr="0061286C" w:rsidRDefault="00661B87" w:rsidP="00DF53AC">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of ArcMap a new layer will appear as shown in the figure below. Zoom in on the map to a zoom level of at least 1:2000 to see the recording locations on the map (provided there are recordings in the area).</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Theme="minorHAnsi"/>
        </w:rPr>
        <w:t xml:space="preserve"> </w:t>
      </w:r>
      <w:r w:rsidR="00433F1E">
        <w:rPr>
          <w:noProof/>
          <w:lang w:eastAsia="en-US"/>
        </w:rPr>
        <w:drawing>
          <wp:inline distT="0" distB="0" distL="0" distR="0" wp14:anchorId="218FB94E" wp14:editId="21C4AFF7">
            <wp:extent cx="2260600" cy="14408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0600" cy="1440815"/>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119F6D47" wp14:editId="2C2FE867">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6F85A" w14:textId="77777777" w:rsidR="00CC7873" w:rsidRPr="00661B87" w:rsidRDefault="00CC7873" w:rsidP="00661B87">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w14:anchorId="119F6D47" id="Text Box 44" o:spid="_x0000_s1040"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" stroked="f">
                <v:textbox style="mso-fit-shape-to-text:t" inset="0,0,0,0">
                  <w:txbxContent>
                    <w:p w14:paraId="12E6F85A" w14:textId="77777777" w:rsidR="00CC7873" w:rsidRPr="00661B87" w:rsidRDefault="00CC7873" w:rsidP="00661B87">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v:textbox>
                <w10:anchorlock/>
              </v:shape>
            </w:pict>
          </mc:Fallback>
        </mc:AlternateContent>
      </w:r>
    </w:p>
    <w:p w14:paraId="1A6F5F26" w14:textId="77777777" w:rsidR="00661B87" w:rsidRPr="00661B87" w:rsidRDefault="00661B87" w:rsidP="00661B87">
      <w:pPr>
        <w:pStyle w:val="Heading3"/>
      </w:pPr>
      <w:bookmarkStart w:id="14" w:name="_Toc412205291"/>
      <w:bookmarkStart w:id="15" w:name="_Toc42258404"/>
      <w:r w:rsidRPr="00661B87">
        <w:t>How to configure the Cyclorama viewers</w:t>
      </w:r>
      <w:bookmarkEnd w:id="14"/>
      <w:bookmarkEnd w:id="15"/>
      <w:r w:rsidRPr="00661B87">
        <w:t xml:space="preserve"> </w:t>
      </w:r>
    </w:p>
    <w:p w14:paraId="3DA200A2" w14:textId="77777777" w:rsidR="00661B87" w:rsidRPr="0061286C" w:rsidRDefault="00661B87" w:rsidP="00661B87">
      <w:pPr>
        <w:rPr>
          <w:rFonts w:eastAsia="Calibri" w:cs="Arial"/>
          <w:bCs/>
          <w:snapToGrid w:val="0"/>
          <w:color w:val="000000"/>
          <w:kern w:val="28"/>
        </w:rPr>
      </w:pPr>
    </w:p>
    <w:p w14:paraId="0AFF19CD" w14:textId="77777777" w:rsidR="00661B87" w:rsidRPr="0061286C"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Settings</w:t>
      </w:r>
      <w:r w:rsidRPr="0061286C">
        <w:rPr>
          <w:rFonts w:eastAsia="Calibri" w:cs="Arial"/>
          <w:bCs/>
          <w:snapToGrid w:val="0"/>
          <w:color w:val="000000"/>
          <w:kern w:val="28"/>
        </w:rPr>
        <w:t xml:space="preserve"> tab of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t xml:space="preserve"> </w:t>
      </w:r>
      <w:r w:rsidRPr="00A82918">
        <w:br/>
      </w:r>
      <w:r w:rsidRPr="00A82918">
        <w:br/>
      </w:r>
      <w:r w:rsidR="00433F1E">
        <w:rPr>
          <w:noProof/>
        </w:rPr>
        <w:lastRenderedPageBreak/>
        <w:drawing>
          <wp:inline distT="0" distB="0" distL="0" distR="0" wp14:anchorId="44F38651" wp14:editId="4D74B588">
            <wp:extent cx="2929357" cy="3613429"/>
            <wp:effectExtent l="0" t="0" r="444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8761" cy="3637364"/>
                    </a:xfrm>
                    <a:prstGeom prst="rect">
                      <a:avLst/>
                    </a:prstGeom>
                    <a:noFill/>
                    <a:ln>
                      <a:noFill/>
                    </a:ln>
                  </pic:spPr>
                </pic:pic>
              </a:graphicData>
            </a:graphic>
          </wp:inline>
        </w:drawing>
      </w:r>
      <w:r w:rsidRPr="00A82918">
        <w:br/>
      </w:r>
      <w:r>
        <w:rPr>
          <w:rFonts w:eastAsiaTheme="minorHAnsi"/>
          <w:noProof/>
          <w:lang w:eastAsia="en-US"/>
        </w:rPr>
        <mc:AlternateContent>
          <mc:Choice Requires="wps">
            <w:drawing>
              <wp:inline distT="0" distB="0" distL="0" distR="0" wp14:anchorId="1164EFA9" wp14:editId="684AE448">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3EF8C" w14:textId="77777777" w:rsidR="00CC7873" w:rsidRPr="00661B87" w:rsidRDefault="00CC7873" w:rsidP="00661B87">
                            <w:pPr>
                              <w:pStyle w:val="Caption"/>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window.</w:t>
                            </w:r>
                          </w:p>
                        </w:txbxContent>
                      </wps:txbx>
                      <wps:bodyPr rot="0" vert="horz" wrap="square" lIns="0" tIns="0" rIns="0" bIns="0" anchor="t" anchorCtr="0" upright="1">
                        <a:noAutofit/>
                      </wps:bodyPr>
                    </wps:wsp>
                  </a:graphicData>
                </a:graphic>
              </wp:inline>
            </w:drawing>
          </mc:Choice>
          <mc:Fallback>
            <w:pict>
              <v:shape w14:anchorId="1164EFA9" id="Text Box 39" o:spid="_x0000_s1041"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" stroked="f">
                <v:textbox inset="0,0,0,0">
                  <w:txbxContent>
                    <w:p w14:paraId="5443EF8C" w14:textId="77777777" w:rsidR="00CC7873" w:rsidRPr="00661B87" w:rsidRDefault="00CC7873" w:rsidP="00661B87">
                      <w:pPr>
                        <w:pStyle w:val="Caption"/>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r>
                        <w:rPr>
                          <w:i/>
                          <w:color w:val="000000" w:themeColor="text1"/>
                          <w:sz w:val="18"/>
                          <w:szCs w:val="18"/>
                        </w:rPr>
                        <w:t>Street Smart</w:t>
                      </w:r>
                      <w:r w:rsidRPr="00661B87">
                        <w:rPr>
                          <w:i/>
                          <w:color w:val="000000" w:themeColor="text1"/>
                          <w:sz w:val="18"/>
                          <w:szCs w:val="18"/>
                        </w:rPr>
                        <w:t xml:space="preserve"> for </w:t>
                      </w:r>
                      <w:r>
                        <w:rPr>
                          <w:i/>
                          <w:color w:val="000000" w:themeColor="text1"/>
                          <w:sz w:val="18"/>
                          <w:szCs w:val="18"/>
                        </w:rPr>
                        <w:t>ArcMap</w:t>
                      </w:r>
                      <w:r w:rsidRPr="00661B87">
                        <w:rPr>
                          <w:i/>
                          <w:color w:val="000000" w:themeColor="text1"/>
                          <w:sz w:val="18"/>
                          <w:szCs w:val="18"/>
                        </w:rPr>
                        <w:t xml:space="preserve"> window.</w:t>
                      </w:r>
                    </w:p>
                  </w:txbxContent>
                </v:textbox>
                <w10:anchorlock/>
              </v:shape>
            </w:pict>
          </mc:Fallback>
        </mc:AlternateContent>
      </w:r>
    </w:p>
    <w:p w14:paraId="778D83DE" w14:textId="77777777" w:rsidR="00661B87"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0B08D6E9" w14:textId="77777777" w:rsidR="00433F1E" w:rsidRPr="00433F1E" w:rsidRDefault="00433F1E" w:rsidP="00433F1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recordings layer</w:t>
      </w:r>
      <w:r w:rsidRPr="0061286C">
        <w:rPr>
          <w:rFonts w:eastAsia="Calibri" w:cs="Arial"/>
          <w:bCs/>
          <w:snapToGrid w:val="0"/>
          <w:color w:val="000000"/>
          <w:kern w:val="28"/>
        </w:rPr>
        <w:t xml:space="preserve"> should use.</w:t>
      </w:r>
    </w:p>
    <w:p w14:paraId="6D29547A" w14:textId="77777777" w:rsidR="00661B87" w:rsidRPr="00A82918"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sidRPr="00A82918">
        <w:rPr>
          <w:rFonts w:eastAsia="Calibri" w:cs="Arial"/>
          <w:bCs/>
          <w:i/>
          <w:snapToGrid w:val="0"/>
          <w:color w:val="000000"/>
          <w:kern w:val="28"/>
        </w:rPr>
        <w:t>Apply</w:t>
      </w:r>
      <w:r w:rsidRPr="0061286C">
        <w:rPr>
          <w:rFonts w:eastAsia="Calibri" w:cs="Arial"/>
          <w:bCs/>
          <w:snapToGrid w:val="0"/>
          <w:color w:val="000000"/>
          <w:kern w:val="28"/>
        </w:rPr>
        <w:t>&gt; for the changes to take effect.</w:t>
      </w:r>
      <w:r w:rsidRPr="00A82918">
        <w:t xml:space="preserve"> </w:t>
      </w:r>
    </w:p>
    <w:p w14:paraId="659AB01F" w14:textId="77777777" w:rsidR="00661B87" w:rsidRPr="0061286C" w:rsidRDefault="00661B87" w:rsidP="00661B87">
      <w:pPr>
        <w:rPr>
          <w:rFonts w:eastAsia="Calibri" w:cs="Arial"/>
          <w:bCs/>
          <w:snapToGrid w:val="0"/>
          <w:color w:val="000000"/>
          <w:kern w:val="28"/>
        </w:rPr>
      </w:pPr>
    </w:p>
    <w:p w14:paraId="7A63935D" w14:textId="77777777" w:rsidR="00661B87" w:rsidRPr="00A82918" w:rsidRDefault="00661B87" w:rsidP="00661B87">
      <w:pPr>
        <w:pStyle w:val="Heading3"/>
      </w:pPr>
      <w:bookmarkStart w:id="16" w:name="_Toc412205292"/>
      <w:bookmarkStart w:id="17" w:name="_Toc42258405"/>
      <w:r w:rsidRPr="00A82918">
        <w:t>How to open Cycloramas</w:t>
      </w:r>
      <w:bookmarkEnd w:id="16"/>
      <w:bookmarkEnd w:id="17"/>
      <w:r w:rsidRPr="00A82918">
        <w:t xml:space="preserve"> </w:t>
      </w:r>
    </w:p>
    <w:p w14:paraId="59194B86" w14:textId="77777777" w:rsidR="00661B87" w:rsidRPr="00A82918" w:rsidRDefault="00661B87" w:rsidP="00661B87">
      <w:pPr>
        <w:rPr>
          <w:rFonts w:eastAsia="Calibri" w:cs="Arial"/>
          <w:bCs/>
          <w:snapToGrid w:val="0"/>
          <w:color w:val="000000"/>
          <w:kern w:val="28"/>
        </w:rPr>
      </w:pPr>
    </w:p>
    <w:p w14:paraId="3A732D85" w14:textId="77777777" w:rsidR="00433F1E" w:rsidRPr="00433F1E" w:rsidRDefault="00661B87" w:rsidP="00DF53AC">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r w:rsidR="00566114">
        <w:rPr>
          <w:rFonts w:eastAsia="Calibri" w:cs="Arial"/>
          <w:bCs/>
          <w:snapToGrid w:val="0"/>
          <w:color w:val="000000"/>
          <w:kern w:val="28"/>
        </w:rPr>
        <w:t>Street Smart</w:t>
      </w:r>
      <w:r w:rsidRPr="0061286C">
        <w:rPr>
          <w:rFonts w:eastAsia="Calibri" w:cs="Arial"/>
          <w:bCs/>
          <w:snapToGrid w:val="0"/>
          <w:color w:val="000000"/>
          <w:kern w:val="28"/>
        </w:rPr>
        <w:t xml:space="preserve"> toolbar.</w:t>
      </w:r>
      <w:r w:rsidRPr="00A82918">
        <w:t xml:space="preserve"> </w:t>
      </w:r>
      <w:r w:rsidRPr="00A82918">
        <w:br/>
      </w:r>
      <w:r w:rsidR="003D1EBA">
        <w:rPr>
          <w:noProof/>
        </w:rPr>
        <w:drawing>
          <wp:inline distT="0" distB="0" distL="0" distR="0" wp14:anchorId="1C249FB6" wp14:editId="440FBEC4">
            <wp:extent cx="1082675" cy="417195"/>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2675" cy="417195"/>
                    </a:xfrm>
                    <a:prstGeom prst="rect">
                      <a:avLst/>
                    </a:prstGeom>
                    <a:noFill/>
                    <a:ln>
                      <a:noFill/>
                    </a:ln>
                  </pic:spPr>
                </pic:pic>
              </a:graphicData>
            </a:graphic>
          </wp:inline>
        </w:drawing>
      </w:r>
    </w:p>
    <w:p w14:paraId="6FA618FC" w14:textId="77777777" w:rsidR="00661B87" w:rsidRPr="0061286C" w:rsidRDefault="00661B87" w:rsidP="00433F1E">
      <w:pPr>
        <w:pStyle w:val="ListParagraph"/>
        <w:ind w:left="720"/>
        <w:contextualSpacing/>
        <w:jc w:val="left"/>
        <w:rPr>
          <w:rFonts w:eastAsia="Calibri" w:cs="Arial"/>
          <w:bCs/>
          <w:snapToGrid w:val="0"/>
          <w:color w:val="000000"/>
          <w:kern w:val="28"/>
        </w:rPr>
      </w:pPr>
      <w:r>
        <w:rPr>
          <w:rFonts w:eastAsiaTheme="minorHAnsi"/>
          <w:noProof/>
          <w:lang w:eastAsia="en-US"/>
        </w:rPr>
        <mc:AlternateContent>
          <mc:Choice Requires="wps">
            <w:drawing>
              <wp:inline distT="0" distB="0" distL="0" distR="0" wp14:anchorId="024383A2" wp14:editId="731DA16F">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7EB2D" w14:textId="77777777" w:rsidR="00CC7873" w:rsidRPr="002B6271" w:rsidRDefault="00CC7873" w:rsidP="00661B8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024383A2" id="Text Box 38" o:spid="_x0000_s1042"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" stroked="f">
                <v:textbox inset="0,2mm,0,0">
                  <w:txbxContent>
                    <w:p w14:paraId="1E17EB2D" w14:textId="77777777" w:rsidR="00CC7873" w:rsidRPr="002B6271" w:rsidRDefault="00CC7873" w:rsidP="00661B8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14:paraId="52197B4D" w14:textId="77777777" w:rsidR="00661B87" w:rsidRPr="004810B9" w:rsidRDefault="00661B87" w:rsidP="004810B9">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 dot for the corresponding Cyclorama to open in a Cyclorama viewer. </w:t>
      </w:r>
      <w:r w:rsidR="004810B9">
        <w:rPr>
          <w:rFonts w:eastAsia="Calibri" w:cs="Arial"/>
          <w:bCs/>
          <w:snapToGrid w:val="0"/>
          <w:color w:val="000000"/>
          <w:kern w:val="28"/>
        </w:rPr>
        <w:t>Shift-</w:t>
      </w:r>
      <w:r w:rsidRPr="0061286C">
        <w:rPr>
          <w:rFonts w:eastAsia="Calibri" w:cs="Arial"/>
          <w:bCs/>
          <w:snapToGrid w:val="0"/>
          <w:color w:val="000000"/>
          <w:kern w:val="28"/>
        </w:rPr>
        <w:t>Click on another dot and a second Cyclorama will open.</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004810B9">
        <w:rPr>
          <w:rFonts w:eastAsia="Calibri" w:cs="Arial"/>
          <w:bCs/>
          <w:noProof/>
          <w:color w:val="000000"/>
          <w:kern w:val="28"/>
        </w:rPr>
        <w:lastRenderedPageBreak/>
        <w:drawing>
          <wp:inline distT="0" distB="0" distL="0" distR="0" wp14:anchorId="66BFC072" wp14:editId="6546D47E">
            <wp:extent cx="5742305" cy="3108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05" cy="3108960"/>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52C71962" wp14:editId="3B25B153">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995131" w14:textId="77777777" w:rsidR="00CC7873" w:rsidRPr="00661B87" w:rsidRDefault="00CC7873" w:rsidP="00661B87">
                            <w:pPr>
                              <w:pStyle w:val="Caption"/>
                              <w:rPr>
                                <w:rFonts w:cs="Arial"/>
                                <w:i/>
                                <w:noProof/>
                                <w:color w:val="000000" w:themeColor="text1"/>
                                <w:sz w:val="18"/>
                                <w:szCs w:val="18"/>
                              </w:rPr>
                            </w:pPr>
                            <w:r>
                              <w:rPr>
                                <w:rFonts w:cs="Arial"/>
                                <w:i/>
                                <w:color w:val="000000" w:themeColor="text1"/>
                                <w:sz w:val="18"/>
                                <w:szCs w:val="18"/>
                              </w:rPr>
                              <w:t>Street Smart</w:t>
                            </w:r>
                            <w:r w:rsidRPr="00661B87">
                              <w:rPr>
                                <w:rFonts w:cs="Arial"/>
                                <w:i/>
                                <w:color w:val="000000" w:themeColor="text1"/>
                                <w:sz w:val="18"/>
                                <w:szCs w:val="18"/>
                              </w:rPr>
                              <w:t xml:space="preserve"> for </w:t>
                            </w:r>
                            <w:r>
                              <w:rPr>
                                <w:rFonts w:cs="Arial"/>
                                <w:i/>
                                <w:color w:val="000000" w:themeColor="text1"/>
                                <w:sz w:val="18"/>
                                <w:szCs w:val="18"/>
                              </w:rPr>
                              <w:t>ArcMap</w:t>
                            </w:r>
                            <w:r w:rsidRPr="00661B87">
                              <w:rPr>
                                <w:rFonts w:cs="Arial"/>
                                <w:i/>
                                <w:color w:val="000000" w:themeColor="text1"/>
                                <w:sz w:val="18"/>
                                <w:szCs w:val="18"/>
                              </w:rPr>
                              <w:t xml:space="preserve"> with two Cyclorama viewers opened.</w:t>
                            </w:r>
                          </w:p>
                        </w:txbxContent>
                      </wps:txbx>
                      <wps:bodyPr rot="0" vert="horz" wrap="square" lIns="0" tIns="72000" rIns="0" bIns="0" anchor="t" anchorCtr="0" upright="1">
                        <a:noAutofit/>
                      </wps:bodyPr>
                    </wps:wsp>
                  </a:graphicData>
                </a:graphic>
              </wp:inline>
            </w:drawing>
          </mc:Choice>
          <mc:Fallback>
            <w:pict>
              <v:shape w14:anchorId="52C71962" id="Text Box 37" o:spid="_x0000_s1043"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" stroked="f">
                <v:textbox inset="0,2mm,0,0">
                  <w:txbxContent>
                    <w:p w14:paraId="73995131" w14:textId="77777777" w:rsidR="00CC7873" w:rsidRPr="00661B87" w:rsidRDefault="00CC7873" w:rsidP="00661B87">
                      <w:pPr>
                        <w:pStyle w:val="Caption"/>
                        <w:rPr>
                          <w:rFonts w:cs="Arial"/>
                          <w:i/>
                          <w:noProof/>
                          <w:color w:val="000000" w:themeColor="text1"/>
                          <w:sz w:val="18"/>
                          <w:szCs w:val="18"/>
                        </w:rPr>
                      </w:pPr>
                      <w:r>
                        <w:rPr>
                          <w:rFonts w:cs="Arial"/>
                          <w:i/>
                          <w:color w:val="000000" w:themeColor="text1"/>
                          <w:sz w:val="18"/>
                          <w:szCs w:val="18"/>
                        </w:rPr>
                        <w:t>Street Smart</w:t>
                      </w:r>
                      <w:r w:rsidRPr="00661B87">
                        <w:rPr>
                          <w:rFonts w:cs="Arial"/>
                          <w:i/>
                          <w:color w:val="000000" w:themeColor="text1"/>
                          <w:sz w:val="18"/>
                          <w:szCs w:val="18"/>
                        </w:rPr>
                        <w:t xml:space="preserve"> for </w:t>
                      </w:r>
                      <w:r>
                        <w:rPr>
                          <w:rFonts w:cs="Arial"/>
                          <w:i/>
                          <w:color w:val="000000" w:themeColor="text1"/>
                          <w:sz w:val="18"/>
                          <w:szCs w:val="18"/>
                        </w:rPr>
                        <w:t>ArcMap</w:t>
                      </w:r>
                      <w:r w:rsidRPr="00661B87">
                        <w:rPr>
                          <w:rFonts w:cs="Arial"/>
                          <w:i/>
                          <w:color w:val="000000" w:themeColor="text1"/>
                          <w:sz w:val="18"/>
                          <w:szCs w:val="18"/>
                        </w:rPr>
                        <w:t xml:space="preserve"> with two Cyclorama viewers opened.</w:t>
                      </w:r>
                    </w:p>
                  </w:txbxContent>
                </v:textbox>
                <w10:anchorlock/>
              </v:shape>
            </w:pict>
          </mc:Fallback>
        </mc:AlternateContent>
      </w:r>
    </w:p>
    <w:p w14:paraId="59087731" w14:textId="22345552" w:rsidR="005159C9" w:rsidRDefault="005159C9" w:rsidP="005159C9">
      <w:pPr>
        <w:pStyle w:val="Heading3"/>
      </w:pPr>
      <w:bookmarkStart w:id="18" w:name="_Toc412205293"/>
      <w:bookmarkStart w:id="19" w:name="_Toc42258406"/>
      <w:r w:rsidRPr="005159C9">
        <w:t>How to open historical recording locations</w:t>
      </w:r>
      <w:bookmarkEnd w:id="19"/>
      <w:r w:rsidRPr="00A82918">
        <w:t xml:space="preserve"> </w:t>
      </w:r>
    </w:p>
    <w:p w14:paraId="7BCBB170" w14:textId="071B981D" w:rsidR="000056BF" w:rsidRPr="000056BF" w:rsidRDefault="00607E8A" w:rsidP="000056BF">
      <w:pPr>
        <w:pStyle w:val="StandaardCM"/>
        <w:numPr>
          <w:ilvl w:val="0"/>
          <w:numId w:val="43"/>
        </w:numPr>
        <w:rPr>
          <w:lang w:val="en-US" w:eastAsia="nl-NL"/>
        </w:rPr>
      </w:pPr>
      <w:r>
        <w:t>C</w:t>
      </w:r>
      <w:r w:rsidRPr="00607E8A">
        <w:t xml:space="preserve">lick on the historical Cyclorama slider in the Cyclorama. Select an older </w:t>
      </w:r>
      <w:r>
        <w:t>image</w:t>
      </w:r>
      <w:r w:rsidRPr="00607E8A">
        <w:t>. See the image below</w:t>
      </w:r>
      <w:r w:rsidR="00AB2C69" w:rsidRPr="0061286C">
        <w:t>.</w:t>
      </w:r>
    </w:p>
    <w:p w14:paraId="34FFEBDE" w14:textId="411B98F6" w:rsidR="005159C9" w:rsidRDefault="000056BF" w:rsidP="009D3F72">
      <w:pPr>
        <w:pStyle w:val="StandaardCM"/>
      </w:pPr>
      <w:r w:rsidRPr="00245E50">
        <w:rPr>
          <w:noProof/>
        </w:rPr>
        <w:drawing>
          <wp:inline distT="0" distB="0" distL="0" distR="0" wp14:anchorId="5AC7DEA5" wp14:editId="3D53925D">
            <wp:extent cx="5760720" cy="3096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6260"/>
                    </a:xfrm>
                    <a:prstGeom prst="rect">
                      <a:avLst/>
                    </a:prstGeom>
                  </pic:spPr>
                </pic:pic>
              </a:graphicData>
            </a:graphic>
          </wp:inline>
        </w:drawing>
      </w:r>
    </w:p>
    <w:p w14:paraId="65CF8ED6" w14:textId="60A7CFA3" w:rsidR="00607E8A" w:rsidRDefault="00607E8A" w:rsidP="00607E8A">
      <w:pPr>
        <w:pStyle w:val="StandaardCM"/>
        <w:rPr>
          <w:lang w:val="en-US" w:eastAsia="nl-NL"/>
        </w:rPr>
      </w:pPr>
      <w:r>
        <w:rPr>
          <w:rFonts w:asciiTheme="minorHAnsi" w:eastAsiaTheme="minorHAnsi" w:hAnsiTheme="minorHAnsi" w:cstheme="minorBidi"/>
          <w:noProof/>
        </w:rPr>
        <mc:AlternateContent>
          <mc:Choice Requires="wps">
            <w:drawing>
              <wp:inline distT="0" distB="0" distL="0" distR="0" wp14:anchorId="20D593D5" wp14:editId="7C7449FD">
                <wp:extent cx="5760720" cy="456948"/>
                <wp:effectExtent l="0"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69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10FA3" w14:textId="29ACF4DD" w:rsidR="00CC7873" w:rsidRPr="000F0713" w:rsidRDefault="00CC7873" w:rsidP="00607E8A">
                            <w:pPr>
                              <w:pStyle w:val="Caption"/>
                              <w:rPr>
                                <w:rFonts w:cs="Arial"/>
                                <w:i/>
                                <w:noProof/>
                                <w:color w:val="000000" w:themeColor="text1"/>
                                <w:sz w:val="18"/>
                                <w:szCs w:val="18"/>
                                <w:lang w:val="en-GB"/>
                              </w:rPr>
                            </w:pPr>
                            <w:r>
                              <w:rPr>
                                <w:rFonts w:cs="Arial"/>
                                <w:i/>
                                <w:color w:val="000000" w:themeColor="text1"/>
                                <w:sz w:val="18"/>
                                <w:szCs w:val="18"/>
                                <w:lang w:val="en-GB"/>
                              </w:rPr>
                              <w:t>Cyclorama with an open historical cyclorama Slider</w:t>
                            </w:r>
                          </w:p>
                        </w:txbxContent>
                      </wps:txbx>
                      <wps:bodyPr rot="0" vert="horz" wrap="square" lIns="0" tIns="72000" rIns="0" bIns="0" anchor="t" anchorCtr="0" upright="1">
                        <a:noAutofit/>
                      </wps:bodyPr>
                    </wps:wsp>
                  </a:graphicData>
                </a:graphic>
              </wp:inline>
            </w:drawing>
          </mc:Choice>
          <mc:Fallback>
            <w:pict>
              <v:shape w14:anchorId="20D593D5" id="Text Box 17" o:spid="_x0000_s1044" type="#_x0000_t202" style="width:45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" stroked="f">
                <v:textbox inset="0,2mm,0,0">
                  <w:txbxContent>
                    <w:p w14:paraId="46410FA3" w14:textId="29ACF4DD" w:rsidR="00CC7873" w:rsidRPr="000F0713" w:rsidRDefault="00CC7873" w:rsidP="00607E8A">
                      <w:pPr>
                        <w:pStyle w:val="Caption"/>
                        <w:rPr>
                          <w:rFonts w:cs="Arial"/>
                          <w:i/>
                          <w:noProof/>
                          <w:color w:val="000000" w:themeColor="text1"/>
                          <w:sz w:val="18"/>
                          <w:szCs w:val="18"/>
                          <w:lang w:val="en-GB"/>
                        </w:rPr>
                      </w:pPr>
                      <w:r>
                        <w:rPr>
                          <w:rFonts w:cs="Arial"/>
                          <w:i/>
                          <w:color w:val="000000" w:themeColor="text1"/>
                          <w:sz w:val="18"/>
                          <w:szCs w:val="18"/>
                          <w:lang w:val="en-GB"/>
                        </w:rPr>
                        <w:t>Cyclorama with an open historical cyclorama Slider</w:t>
                      </w:r>
                    </w:p>
                  </w:txbxContent>
                </v:textbox>
                <w10:anchorlock/>
              </v:shape>
            </w:pict>
          </mc:Fallback>
        </mc:AlternateContent>
      </w:r>
    </w:p>
    <w:p w14:paraId="29BF2794" w14:textId="21F556E0" w:rsidR="000F0713" w:rsidRPr="00AB2C69" w:rsidRDefault="000F0713" w:rsidP="000F0713">
      <w:pPr>
        <w:pStyle w:val="StandaardCM"/>
        <w:numPr>
          <w:ilvl w:val="0"/>
          <w:numId w:val="43"/>
        </w:numPr>
        <w:rPr>
          <w:lang w:val="en-US" w:eastAsia="nl-NL"/>
        </w:rPr>
      </w:pPr>
      <w:r w:rsidRPr="000F0713">
        <w:t>After a historical image has been selected, the recording locations of that year are visible</w:t>
      </w:r>
      <w:r w:rsidRPr="0061286C">
        <w:t>.</w:t>
      </w:r>
      <w:r>
        <w:t xml:space="preserve"> See the image below.</w:t>
      </w:r>
    </w:p>
    <w:p w14:paraId="46843BE0" w14:textId="43A8EF33" w:rsidR="00607E8A" w:rsidRDefault="00607E8A" w:rsidP="00607E8A">
      <w:pPr>
        <w:pStyle w:val="StandaardCM"/>
        <w:rPr>
          <w:lang w:val="en-US" w:eastAsia="nl-NL"/>
        </w:rPr>
      </w:pPr>
      <w:r w:rsidRPr="00607E8A">
        <w:rPr>
          <w:noProof/>
          <w:lang w:val="en-US" w:eastAsia="nl-NL"/>
        </w:rPr>
        <w:lastRenderedPageBreak/>
        <w:drawing>
          <wp:inline distT="0" distB="0" distL="0" distR="0" wp14:anchorId="08C82735" wp14:editId="46ACB726">
            <wp:extent cx="5760720" cy="3357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57245"/>
                    </a:xfrm>
                    <a:prstGeom prst="rect">
                      <a:avLst/>
                    </a:prstGeom>
                  </pic:spPr>
                </pic:pic>
              </a:graphicData>
            </a:graphic>
          </wp:inline>
        </w:drawing>
      </w:r>
    </w:p>
    <w:p w14:paraId="42ED418F" w14:textId="280587EE" w:rsidR="000F0713" w:rsidRDefault="000F0713" w:rsidP="00607E8A">
      <w:pPr>
        <w:pStyle w:val="StandaardCM"/>
        <w:rPr>
          <w:lang w:val="en-US" w:eastAsia="nl-NL"/>
        </w:rPr>
      </w:pPr>
      <w:r>
        <w:rPr>
          <w:rFonts w:asciiTheme="minorHAnsi" w:eastAsiaTheme="minorHAnsi" w:hAnsiTheme="minorHAnsi" w:cstheme="minorBidi"/>
          <w:noProof/>
        </w:rPr>
        <mc:AlternateContent>
          <mc:Choice Requires="wps">
            <w:drawing>
              <wp:inline distT="0" distB="0" distL="0" distR="0" wp14:anchorId="73FF0B94" wp14:editId="4D573F56">
                <wp:extent cx="5760720" cy="456565"/>
                <wp:effectExtent l="0" t="0" r="0" b="63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F8D01C" w14:textId="6023349A" w:rsidR="00CC7873" w:rsidRPr="000F0713" w:rsidRDefault="00CC7873" w:rsidP="000F0713">
                            <w:pPr>
                              <w:pStyle w:val="Caption"/>
                              <w:rPr>
                                <w:rFonts w:cs="Arial"/>
                                <w:i/>
                                <w:noProof/>
                                <w:color w:val="000000" w:themeColor="text1"/>
                                <w:sz w:val="18"/>
                                <w:szCs w:val="18"/>
                                <w:lang w:val="en-GB"/>
                              </w:rPr>
                            </w:pPr>
                            <w:r>
                              <w:rPr>
                                <w:rFonts w:cs="Arial"/>
                                <w:i/>
                                <w:color w:val="000000" w:themeColor="text1"/>
                                <w:sz w:val="18"/>
                                <w:szCs w:val="18"/>
                                <w:lang w:val="en-GB"/>
                              </w:rPr>
                              <w:t>Map with historical recordings</w:t>
                            </w:r>
                          </w:p>
                        </w:txbxContent>
                      </wps:txbx>
                      <wps:bodyPr rot="0" vert="horz" wrap="square" lIns="0" tIns="72000" rIns="0" bIns="0" anchor="t" anchorCtr="0" upright="1">
                        <a:noAutofit/>
                      </wps:bodyPr>
                    </wps:wsp>
                  </a:graphicData>
                </a:graphic>
              </wp:inline>
            </w:drawing>
          </mc:Choice>
          <mc:Fallback>
            <w:pict>
              <v:shape w14:anchorId="73FF0B94" id="Text Box 20" o:spid="_x0000_s1045" type="#_x0000_t202" style="width:453.6pt;height: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" stroked="f">
                <v:textbox inset="0,2mm,0,0">
                  <w:txbxContent>
                    <w:p w14:paraId="22F8D01C" w14:textId="6023349A" w:rsidR="00CC7873" w:rsidRPr="000F0713" w:rsidRDefault="00CC7873" w:rsidP="000F0713">
                      <w:pPr>
                        <w:pStyle w:val="Caption"/>
                        <w:rPr>
                          <w:rFonts w:cs="Arial"/>
                          <w:i/>
                          <w:noProof/>
                          <w:color w:val="000000" w:themeColor="text1"/>
                          <w:sz w:val="18"/>
                          <w:szCs w:val="18"/>
                          <w:lang w:val="en-GB"/>
                        </w:rPr>
                      </w:pPr>
                      <w:r>
                        <w:rPr>
                          <w:rFonts w:cs="Arial"/>
                          <w:i/>
                          <w:color w:val="000000" w:themeColor="text1"/>
                          <w:sz w:val="18"/>
                          <w:szCs w:val="18"/>
                          <w:lang w:val="en-GB"/>
                        </w:rPr>
                        <w:t>Map with historical recordings</w:t>
                      </w:r>
                    </w:p>
                  </w:txbxContent>
                </v:textbox>
                <w10:anchorlock/>
              </v:shape>
            </w:pict>
          </mc:Fallback>
        </mc:AlternateContent>
      </w:r>
    </w:p>
    <w:p w14:paraId="58E933D2" w14:textId="28BC94B9" w:rsidR="000F0713" w:rsidRPr="00AB2C69" w:rsidRDefault="00A33B29" w:rsidP="000F0713">
      <w:pPr>
        <w:pStyle w:val="StandaardCM"/>
        <w:numPr>
          <w:ilvl w:val="0"/>
          <w:numId w:val="43"/>
        </w:numPr>
        <w:rPr>
          <w:lang w:val="en-US" w:eastAsia="nl-NL"/>
        </w:rPr>
      </w:pPr>
      <w:r w:rsidRPr="00A33B29">
        <w:t>Now other recordings can be clicked. Those recordings are then opened.</w:t>
      </w:r>
    </w:p>
    <w:p w14:paraId="773C7167" w14:textId="77777777" w:rsidR="000F0713" w:rsidRPr="00607E8A" w:rsidRDefault="000F0713" w:rsidP="00607E8A">
      <w:pPr>
        <w:pStyle w:val="StandaardCM"/>
        <w:rPr>
          <w:lang w:val="en-US" w:eastAsia="nl-NL"/>
        </w:rPr>
      </w:pPr>
    </w:p>
    <w:p w14:paraId="369C0746" w14:textId="721BF12B" w:rsidR="00661B87" w:rsidRPr="00A82918" w:rsidRDefault="00661B87" w:rsidP="00661B87">
      <w:pPr>
        <w:pStyle w:val="Heading2"/>
        <w:rPr>
          <w:rFonts w:eastAsia="Calibri" w:cs="Arial"/>
          <w:snapToGrid w:val="0"/>
          <w:szCs w:val="22"/>
        </w:rPr>
      </w:pPr>
      <w:bookmarkStart w:id="20" w:name="_Toc42258407"/>
      <w:r w:rsidRPr="00A82918">
        <w:rPr>
          <w:rFonts w:eastAsia="Calibri" w:cs="Arial"/>
          <w:snapToGrid w:val="0"/>
          <w:szCs w:val="22"/>
        </w:rPr>
        <w:t>How to show vector data in Cycloramas</w:t>
      </w:r>
      <w:bookmarkEnd w:id="18"/>
      <w:bookmarkEnd w:id="20"/>
    </w:p>
    <w:p w14:paraId="1ACFDB27" w14:textId="77777777" w:rsidR="00661B87" w:rsidRPr="0061286C" w:rsidRDefault="00661B87" w:rsidP="00DF53AC">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14:paraId="33172F06"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14:paraId="1B73DA70"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ArcSDE</w:t>
      </w:r>
    </w:p>
    <w:p w14:paraId="468FCBAF"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14:paraId="1585DFFA"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14:paraId="4BEE46C5" w14:textId="77777777" w:rsidR="00661B87" w:rsidRPr="0061286C" w:rsidRDefault="00661B87" w:rsidP="00DF53AC">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Open a Cyclorama. Note that the vector data will now be shown in the Cycloramas.</w:t>
      </w:r>
      <w:r w:rsidRPr="00A82918">
        <w:rPr>
          <w:rFonts w:eastAsia="Calibri" w:cs="Arial"/>
          <w:bCs/>
          <w:color w:val="000000"/>
          <w:kern w:val="28"/>
        </w:rPr>
        <w:br/>
      </w:r>
      <w:r w:rsidR="00EF16EA">
        <w:rPr>
          <w:rFonts w:eastAsia="Calibri" w:cs="Arial"/>
          <w:bCs/>
          <w:noProof/>
          <w:color w:val="000000"/>
          <w:kern w:val="28"/>
          <w:lang w:eastAsia="en-US"/>
        </w:rPr>
        <w:drawing>
          <wp:inline distT="0" distB="0" distL="0" distR="0" wp14:anchorId="6F3424A4" wp14:editId="3E6EA828">
            <wp:extent cx="5405120" cy="2830982"/>
            <wp:effectExtent l="0" t="0" r="508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3154" cy="2840428"/>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04D9444D" wp14:editId="1E1DF68C">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0DDE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04D9444D" id="Text Box 35" o:spid="_x0000_s1046"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" stroked="f">
                <v:textbox inset="0,2mm,0,0">
                  <w:txbxContent>
                    <w:p w14:paraId="2820DDE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0F1DE250" w14:textId="77777777" w:rsidR="00661B87" w:rsidRPr="0061286C" w:rsidRDefault="00661B87" w:rsidP="00DF53AC">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Optionally, set the distance at which vector layer data is displayed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 with the option </w:t>
      </w:r>
      <w:r w:rsidRPr="00A82918">
        <w:rPr>
          <w:rFonts w:eastAsia="Calibri" w:cs="Arial"/>
          <w:bCs/>
          <w:i/>
          <w:snapToGrid w:val="0"/>
          <w:color w:val="000000"/>
          <w:kern w:val="28"/>
        </w:rPr>
        <w:t>Overlay draw distance[m]</w:t>
      </w:r>
      <w:r w:rsidRPr="0061286C">
        <w:rPr>
          <w:rFonts w:eastAsia="Calibri" w:cs="Arial"/>
          <w:bCs/>
          <w:snapToGrid w:val="0"/>
          <w:color w:val="000000"/>
          <w:kern w:val="28"/>
        </w:rPr>
        <w:t>. The default distance is 30 meters, which means only vector data located within 30 meters of the recording location will be displayed.</w:t>
      </w:r>
    </w:p>
    <w:p w14:paraId="087FDC60" w14:textId="77777777" w:rsidR="00661B87" w:rsidRPr="0061286C" w:rsidRDefault="00661B87" w:rsidP="00661B87">
      <w:pPr>
        <w:rPr>
          <w:rFonts w:eastAsia="Calibri" w:cs="Arial"/>
          <w:bCs/>
          <w:snapToGrid w:val="0"/>
          <w:color w:val="000000"/>
          <w:kern w:val="28"/>
        </w:rPr>
      </w:pPr>
      <w:r w:rsidRPr="0061286C">
        <w:rPr>
          <w:rFonts w:eastAsia="Calibri" w:cs="Arial"/>
          <w:bCs/>
          <w:snapToGrid w:val="0"/>
          <w:color w:val="000000"/>
          <w:kern w:val="28"/>
        </w:rPr>
        <w:br w:type="page"/>
      </w:r>
    </w:p>
    <w:p w14:paraId="2C360307" w14:textId="77777777" w:rsidR="00661B87" w:rsidRPr="00A82918" w:rsidRDefault="00661B87" w:rsidP="00661B87">
      <w:pPr>
        <w:pStyle w:val="Heading2"/>
        <w:rPr>
          <w:rFonts w:eastAsia="Calibri" w:cs="Arial"/>
          <w:snapToGrid w:val="0"/>
          <w:szCs w:val="22"/>
        </w:rPr>
      </w:pPr>
      <w:bookmarkStart w:id="21" w:name="_Toc412205294"/>
      <w:bookmarkStart w:id="22" w:name="_Toc42258408"/>
      <w:r w:rsidRPr="00A82918">
        <w:rPr>
          <w:rFonts w:eastAsia="Calibri" w:cs="Arial"/>
          <w:snapToGrid w:val="0"/>
          <w:szCs w:val="22"/>
        </w:rPr>
        <w:lastRenderedPageBreak/>
        <w:t>Performing measurements</w:t>
      </w:r>
      <w:bookmarkEnd w:id="21"/>
      <w:bookmarkEnd w:id="22"/>
    </w:p>
    <w:p w14:paraId="2F1EE734" w14:textId="77777777" w:rsidR="00661B87" w:rsidRPr="0061286C" w:rsidRDefault="00661B87" w:rsidP="00661B87">
      <w:pPr>
        <w:rPr>
          <w:rFonts w:eastAsia="Calibri" w:cs="Arial"/>
          <w:bCs/>
          <w:snapToGrid w:val="0"/>
          <w:color w:val="000000"/>
          <w:kern w:val="28"/>
        </w:rPr>
      </w:pPr>
    </w:p>
    <w:p w14:paraId="4F98908E" w14:textId="77777777" w:rsidR="00661B87" w:rsidRDefault="00661B87" w:rsidP="00661B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 xml:space="preserve">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w:t>
      </w:r>
      <w:r w:rsidR="000F7910">
        <w:rPr>
          <w:rFonts w:eastAsia="Calibri" w:cs="Arial"/>
          <w:bCs/>
          <w:snapToGrid w:val="0"/>
          <w:color w:val="000000"/>
          <w:spacing w:val="-4"/>
          <w:kern w:val="28"/>
        </w:rPr>
        <w:t>Forward Intersection measurement</w:t>
      </w:r>
      <w:r w:rsidRPr="00874AE8">
        <w:rPr>
          <w:rFonts w:eastAsia="Calibri" w:cs="Arial"/>
          <w:bCs/>
          <w:snapToGrid w:val="0"/>
          <w:color w:val="000000"/>
          <w:spacing w:val="-4"/>
          <w:kern w:val="28"/>
        </w:rPr>
        <w:t xml:space="preserve">s first, before explaining measuring with Smart Click </w:t>
      </w:r>
      <w:r w:rsidR="002545AA">
        <w:rPr>
          <w:rFonts w:eastAsia="Calibri" w:cs="Arial"/>
          <w:bCs/>
          <w:snapToGrid w:val="0"/>
          <w:color w:val="000000"/>
          <w:spacing w:val="-4"/>
          <w:kern w:val="28"/>
        </w:rPr>
        <w:t>and Measure Smart (default when recordings with depth are available)</w:t>
      </w:r>
      <w:r w:rsidRPr="00874AE8">
        <w:rPr>
          <w:rFonts w:eastAsia="Calibri" w:cs="Arial"/>
          <w:bCs/>
          <w:snapToGrid w:val="0"/>
          <w:color w:val="000000"/>
          <w:spacing w:val="-4"/>
          <w:kern w:val="28"/>
        </w:rPr>
        <w:t>.</w:t>
      </w:r>
    </w:p>
    <w:p w14:paraId="2AEE692F" w14:textId="40D94BC6"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2.3.1</w:t>
      </w:r>
      <w:r w:rsidRPr="00281173">
        <w:rPr>
          <w:i/>
          <w:iCs/>
        </w:rPr>
        <w:tab/>
      </w:r>
      <w:r w:rsidR="00710376" w:rsidRPr="00281173">
        <w:rPr>
          <w:i/>
          <w:iCs/>
        </w:rPr>
        <w:fldChar w:fldCharType="begin"/>
      </w:r>
      <w:r w:rsidR="00710376" w:rsidRPr="00281173">
        <w:rPr>
          <w:i/>
          <w:iCs/>
        </w:rPr>
        <w:instrText xml:space="preserve"> REF _Ref27126827 \h  \* MERGEFORMAT </w:instrText>
      </w:r>
      <w:r w:rsidR="00710376" w:rsidRPr="00281173">
        <w:rPr>
          <w:i/>
          <w:iCs/>
        </w:rPr>
      </w:r>
      <w:r w:rsidR="00710376" w:rsidRPr="00281173">
        <w:rPr>
          <w:i/>
          <w:iCs/>
        </w:rPr>
        <w:fldChar w:fldCharType="separate"/>
      </w:r>
      <w:r w:rsidR="00DF08B1" w:rsidRPr="00DF08B1">
        <w:rPr>
          <w:i/>
          <w:iCs/>
        </w:rPr>
        <w:t>Measure Smart measurement – point measurement</w:t>
      </w:r>
      <w:r w:rsidR="00710376" w:rsidRPr="00281173">
        <w:rPr>
          <w:i/>
          <w:iCs/>
        </w:rPr>
        <w:fldChar w:fldCharType="end"/>
      </w:r>
    </w:p>
    <w:p w14:paraId="17460280" w14:textId="5AF22372"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2.3.2</w:t>
      </w:r>
      <w:r w:rsidRPr="00281173">
        <w:rPr>
          <w:i/>
          <w:iCs/>
        </w:rPr>
        <w:tab/>
      </w:r>
      <w:r w:rsidR="006F4115" w:rsidRPr="00281173">
        <w:rPr>
          <w:i/>
          <w:iCs/>
        </w:rPr>
        <w:fldChar w:fldCharType="begin"/>
      </w:r>
      <w:r w:rsidR="006F4115" w:rsidRPr="00281173">
        <w:rPr>
          <w:i/>
          <w:iCs/>
        </w:rPr>
        <w:instrText xml:space="preserve"> REF _Ref27127189 \h </w:instrText>
      </w:r>
      <w:r w:rsidR="00281173">
        <w:rPr>
          <w:i/>
          <w:iCs/>
        </w:rPr>
        <w:instrText xml:space="preserve"> \* MERGEFORMAT </w:instrText>
      </w:r>
      <w:r w:rsidR="006F4115" w:rsidRPr="00281173">
        <w:rPr>
          <w:i/>
          <w:iCs/>
        </w:rPr>
      </w:r>
      <w:r w:rsidR="006F4115" w:rsidRPr="00281173">
        <w:rPr>
          <w:i/>
          <w:iCs/>
        </w:rPr>
        <w:fldChar w:fldCharType="separate"/>
      </w:r>
      <w:r w:rsidR="00DF08B1" w:rsidRPr="00DF08B1">
        <w:rPr>
          <w:i/>
          <w:iCs/>
        </w:rPr>
        <w:t>Measure Smart measurement – line / surface measurement</w:t>
      </w:r>
      <w:r w:rsidR="006F4115" w:rsidRPr="00281173">
        <w:rPr>
          <w:i/>
          <w:iCs/>
        </w:rPr>
        <w:fldChar w:fldCharType="end"/>
      </w:r>
    </w:p>
    <w:p w14:paraId="73DA947B" w14:textId="02D4C153"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2.3.3</w:t>
      </w:r>
      <w:r w:rsidRPr="00281173">
        <w:rPr>
          <w:i/>
          <w:iCs/>
        </w:rPr>
        <w:tab/>
      </w:r>
      <w:r w:rsidR="00281173" w:rsidRPr="00281173">
        <w:rPr>
          <w:i/>
          <w:iCs/>
        </w:rPr>
        <w:fldChar w:fldCharType="begin"/>
      </w:r>
      <w:r w:rsidR="00281173" w:rsidRPr="00281173">
        <w:rPr>
          <w:i/>
          <w:iCs/>
        </w:rPr>
        <w:instrText xml:space="preserve"> REF _Ref27127236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Forward Intersection measurement – point measurement</w:t>
      </w:r>
      <w:r w:rsidR="00281173" w:rsidRPr="00281173">
        <w:rPr>
          <w:i/>
          <w:iCs/>
        </w:rPr>
        <w:fldChar w:fldCharType="end"/>
      </w:r>
    </w:p>
    <w:p w14:paraId="237F246D" w14:textId="56D86459" w:rsidR="00A30180"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2.3.4</w:t>
      </w:r>
      <w:r w:rsidRPr="00281173">
        <w:rPr>
          <w:i/>
          <w:iCs/>
        </w:rPr>
        <w:tab/>
      </w:r>
      <w:r w:rsidR="00281173" w:rsidRPr="00281173">
        <w:rPr>
          <w:i/>
          <w:iCs/>
        </w:rPr>
        <w:fldChar w:fldCharType="begin"/>
      </w:r>
      <w:r w:rsidR="00281173" w:rsidRPr="00281173">
        <w:rPr>
          <w:i/>
          <w:iCs/>
        </w:rPr>
        <w:instrText xml:space="preserve"> REF _Ref377049283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Forward Intersection measurement – line / surface measurement</w:t>
      </w:r>
      <w:r w:rsidR="00281173" w:rsidRPr="00281173">
        <w:rPr>
          <w:i/>
          <w:iCs/>
        </w:rPr>
        <w:fldChar w:fldCharType="end"/>
      </w:r>
    </w:p>
    <w:p w14:paraId="5FA5393F" w14:textId="001FF904" w:rsidR="00A30180"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2.3.5</w:t>
      </w:r>
      <w:r w:rsidRPr="00281173">
        <w:rPr>
          <w:i/>
          <w:iCs/>
        </w:rPr>
        <w:tab/>
      </w:r>
      <w:r w:rsidR="00281173" w:rsidRPr="00281173">
        <w:rPr>
          <w:i/>
          <w:iCs/>
        </w:rPr>
        <w:fldChar w:fldCharType="begin"/>
      </w:r>
      <w:r w:rsidR="00281173" w:rsidRPr="00281173">
        <w:rPr>
          <w:i/>
          <w:iCs/>
        </w:rPr>
        <w:instrText xml:space="preserve"> REF _Ref377131319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Smart Click measurement – point measurement</w:t>
      </w:r>
      <w:r w:rsidR="00281173" w:rsidRPr="00281173">
        <w:rPr>
          <w:i/>
          <w:iCs/>
        </w:rPr>
        <w:fldChar w:fldCharType="end"/>
      </w:r>
    </w:p>
    <w:p w14:paraId="609202F2" w14:textId="76EA74BF" w:rsidR="00661B87"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2.3.6</w:t>
      </w:r>
      <w:r w:rsidRPr="00281173">
        <w:rPr>
          <w:i/>
          <w:iCs/>
        </w:rPr>
        <w:tab/>
      </w:r>
      <w:r w:rsidR="00281173" w:rsidRPr="00281173">
        <w:rPr>
          <w:i/>
          <w:iCs/>
        </w:rPr>
        <w:fldChar w:fldCharType="begin"/>
      </w:r>
      <w:r w:rsidR="00281173" w:rsidRPr="00281173">
        <w:rPr>
          <w:i/>
          <w:iCs/>
        </w:rPr>
        <w:instrText xml:space="preserve"> REF _Ref377049425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Smart Click measurement – line / surface measurement</w:t>
      </w:r>
      <w:r w:rsidR="00281173" w:rsidRPr="00281173">
        <w:rPr>
          <w:i/>
          <w:iCs/>
        </w:rPr>
        <w:fldChar w:fldCharType="end"/>
      </w:r>
    </w:p>
    <w:p w14:paraId="040AB0F8" w14:textId="4B4A2EA1" w:rsidR="00281173" w:rsidRPr="00281173" w:rsidRDefault="00281173" w:rsidP="00A30180">
      <w:pPr>
        <w:pStyle w:val="ListParagraph"/>
        <w:numPr>
          <w:ilvl w:val="1"/>
          <w:numId w:val="30"/>
        </w:numPr>
        <w:contextualSpacing/>
        <w:jc w:val="left"/>
        <w:rPr>
          <w:rFonts w:eastAsia="Calibri" w:cs="Arial"/>
          <w:bCs/>
          <w:i/>
          <w:iCs/>
          <w:snapToGrid w:val="0"/>
          <w:color w:val="000000"/>
          <w:kern w:val="28"/>
        </w:rPr>
      </w:pPr>
      <w:r w:rsidRPr="00281173">
        <w:rPr>
          <w:i/>
          <w:iCs/>
        </w:rPr>
        <w:t>2.3.7</w:t>
      </w:r>
      <w:r w:rsidRPr="00281173">
        <w:rPr>
          <w:i/>
          <w:iCs/>
        </w:rPr>
        <w:tab/>
      </w:r>
      <w:r w:rsidRPr="00281173">
        <w:rPr>
          <w:i/>
          <w:iCs/>
        </w:rPr>
        <w:fldChar w:fldCharType="begin"/>
      </w:r>
      <w:r w:rsidRPr="00281173">
        <w:rPr>
          <w:rFonts w:eastAsia="Calibri" w:cs="Arial"/>
          <w:bCs/>
          <w:i/>
          <w:iCs/>
          <w:snapToGrid w:val="0"/>
          <w:color w:val="000000"/>
          <w:kern w:val="28"/>
        </w:rPr>
        <w:instrText xml:space="preserve"> REF _Ref27134071 \h </w:instrText>
      </w:r>
      <w:r>
        <w:rPr>
          <w:i/>
          <w:iCs/>
        </w:rPr>
        <w:instrText xml:space="preserve"> \* MERGEFORMAT </w:instrText>
      </w:r>
      <w:r w:rsidRPr="00281173">
        <w:rPr>
          <w:i/>
          <w:iCs/>
        </w:rPr>
      </w:r>
      <w:r w:rsidRPr="00281173">
        <w:rPr>
          <w:i/>
          <w:iCs/>
        </w:rPr>
        <w:fldChar w:fldCharType="separate"/>
      </w:r>
      <w:r w:rsidR="00DF08B1" w:rsidRPr="00DF08B1">
        <w:rPr>
          <w:i/>
          <w:iCs/>
        </w:rPr>
        <w:t>How to import a measurement in a Cyclorama</w:t>
      </w:r>
      <w:r w:rsidRPr="00281173">
        <w:rPr>
          <w:i/>
          <w:iCs/>
        </w:rPr>
        <w:fldChar w:fldCharType="end"/>
      </w:r>
    </w:p>
    <w:p w14:paraId="14F6E0DD" w14:textId="6B4A6FED" w:rsidR="00091098" w:rsidRPr="009F2440" w:rsidRDefault="00091098" w:rsidP="00091098">
      <w:pPr>
        <w:pStyle w:val="Heading3"/>
      </w:pPr>
      <w:bookmarkStart w:id="23" w:name="_Ref27126827"/>
      <w:bookmarkStart w:id="24" w:name="_Ref377049270"/>
      <w:bookmarkStart w:id="25" w:name="_Toc412205295"/>
      <w:bookmarkStart w:id="26" w:name="_Toc42258409"/>
      <w:r>
        <w:t>Measure Smart</w:t>
      </w:r>
      <w:r w:rsidRPr="00A82918">
        <w:t xml:space="preserve"> measurement – point measurement</w:t>
      </w:r>
      <w:bookmarkEnd w:id="23"/>
      <w:bookmarkEnd w:id="26"/>
    </w:p>
    <w:p w14:paraId="5E1D2EF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20A07C4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2950F4E8" w14:textId="77777777" w:rsidR="00091098" w:rsidRPr="0061286C"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21D0433F" w14:textId="2B2E29AB" w:rsidR="00091098"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1E7F892D" w14:textId="77777777" w:rsidR="007F342B" w:rsidRPr="0061286C" w:rsidRDefault="007F342B" w:rsidP="007F342B">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w:t>
      </w:r>
      <w:r>
        <w:rPr>
          <w:rFonts w:eastAsia="Calibri" w:cs="Arial"/>
          <w:bCs/>
          <w:snapToGrid w:val="0"/>
          <w:color w:val="000000"/>
          <w:kern w:val="28"/>
        </w:rPr>
        <w:t xml:space="preserve">Measure </w:t>
      </w:r>
      <w:r w:rsidRPr="0061286C">
        <w:rPr>
          <w:rFonts w:eastAsia="Calibri" w:cs="Arial"/>
          <w:bCs/>
          <w:snapToGrid w:val="0"/>
          <w:color w:val="000000"/>
          <w:kern w:val="28"/>
        </w:rPr>
        <w:t xml:space="preserve">Smart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Pr>
          <w:rFonts w:eastAsia="Calibri" w:cs="Arial"/>
          <w:bCs/>
          <w:noProof/>
          <w:color w:val="000000"/>
          <w:kern w:val="28"/>
          <w:lang w:eastAsia="en-US"/>
        </w:rPr>
        <w:drawing>
          <wp:inline distT="0" distB="0" distL="0" distR="0" wp14:anchorId="1DBE51BA" wp14:editId="2951FFE6">
            <wp:extent cx="1258214" cy="47128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0316" cy="475815"/>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49D2DE4A" wp14:editId="39A69E84">
                <wp:extent cx="4057650" cy="287655"/>
                <wp:effectExtent l="4445" t="1905"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7FA23B" w14:textId="77777777" w:rsidR="00CC7873" w:rsidRPr="00DC7E61" w:rsidRDefault="00CC7873" w:rsidP="007F342B">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49D2DE4A" id="Text Box 95" o:spid="_x0000_s1047"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" stroked="f">
                <v:textbox inset="0,0,0,0">
                  <w:txbxContent>
                    <w:p w14:paraId="3F7FA23B" w14:textId="77777777" w:rsidR="00CC7873" w:rsidRPr="00DC7E61" w:rsidRDefault="00CC7873" w:rsidP="007F342B">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4DB08EFE" w14:textId="77777777" w:rsidR="00091098" w:rsidRPr="0061286C"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096A8E94" w14:textId="77777777" w:rsidR="00091098" w:rsidRPr="00A82918" w:rsidRDefault="00091098" w:rsidP="00091098">
      <w:pPr>
        <w:keepNext/>
        <w:ind w:left="360"/>
      </w:pPr>
      <w:r>
        <w:rPr>
          <w:noProof/>
        </w:rPr>
        <w:lastRenderedPageBreak/>
        <w:drawing>
          <wp:inline distT="0" distB="0" distL="0" distR="0" wp14:anchorId="4097E11E" wp14:editId="1DA422C7">
            <wp:extent cx="5054804" cy="32756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099" cy="3279073"/>
                    </a:xfrm>
                    <a:prstGeom prst="rect">
                      <a:avLst/>
                    </a:prstGeom>
                    <a:noFill/>
                    <a:ln>
                      <a:noFill/>
                    </a:ln>
                  </pic:spPr>
                </pic:pic>
              </a:graphicData>
            </a:graphic>
          </wp:inline>
        </w:drawing>
      </w:r>
    </w:p>
    <w:p w14:paraId="57EC713F" w14:textId="77777777" w:rsidR="00091098" w:rsidRPr="00DC7E61" w:rsidRDefault="00091098" w:rsidP="00091098">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 xml:space="preserve">Point measurement (with </w:t>
      </w:r>
      <w:r>
        <w:rPr>
          <w:rFonts w:cs="Arial"/>
          <w:i/>
          <w:color w:val="000000" w:themeColor="text1"/>
          <w:sz w:val="18"/>
          <w:szCs w:val="18"/>
        </w:rPr>
        <w:t xml:space="preserve">Measure </w:t>
      </w:r>
      <w:r w:rsidRPr="00DC7E61">
        <w:rPr>
          <w:rFonts w:cs="Arial"/>
          <w:i/>
          <w:color w:val="000000" w:themeColor="text1"/>
          <w:sz w:val="18"/>
          <w:szCs w:val="18"/>
        </w:rPr>
        <w:t>Smart).</w:t>
      </w:r>
      <w:r w:rsidRPr="00DC7E61">
        <w:rPr>
          <w:rFonts w:cs="Arial"/>
          <w:i/>
          <w:color w:val="000000" w:themeColor="text1"/>
          <w:sz w:val="18"/>
          <w:szCs w:val="18"/>
        </w:rPr>
        <w:br/>
      </w:r>
    </w:p>
    <w:p w14:paraId="24C1618B"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29C7DB4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7334EF96" w14:textId="77777777" w:rsidR="00091098" w:rsidRPr="00A82918" w:rsidRDefault="00091098" w:rsidP="00091098">
      <w:pPr>
        <w:pStyle w:val="ListParagraph"/>
        <w:rPr>
          <w:rFonts w:eastAsia="Calibri" w:cs="Arial"/>
          <w:bCs/>
          <w:snapToGrid w:val="0"/>
          <w:color w:val="000000"/>
          <w:kern w:val="28"/>
        </w:rPr>
      </w:pPr>
    </w:p>
    <w:p w14:paraId="50D84CCB" w14:textId="77777777" w:rsidR="00091098" w:rsidRPr="00FB584E" w:rsidRDefault="00091098" w:rsidP="00091098">
      <w:pPr>
        <w:pStyle w:val="Heading3"/>
      </w:pPr>
      <w:bookmarkStart w:id="27" w:name="_Ref27127189"/>
      <w:bookmarkStart w:id="28" w:name="_Toc42258410"/>
      <w:r>
        <w:t xml:space="preserve">Measure </w:t>
      </w:r>
      <w:r w:rsidRPr="00A82918">
        <w:t>Smart measurement – line / surface measurement</w:t>
      </w:r>
      <w:bookmarkEnd w:id="27"/>
      <w:bookmarkEnd w:id="28"/>
    </w:p>
    <w:p w14:paraId="1506F8F7"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4789E0D0"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1B3092CC"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317C4F49" w14:textId="2B5FAC2D" w:rsidR="00091098"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5C01FC72" w14:textId="77777777" w:rsidR="004C448A" w:rsidRPr="0061286C" w:rsidRDefault="004C448A" w:rsidP="004C448A">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w:t>
      </w:r>
      <w:r>
        <w:rPr>
          <w:rFonts w:eastAsia="Calibri" w:cs="Arial"/>
          <w:bCs/>
          <w:snapToGrid w:val="0"/>
          <w:color w:val="000000"/>
          <w:kern w:val="28"/>
        </w:rPr>
        <w:t xml:space="preserve">Measure </w:t>
      </w:r>
      <w:r w:rsidRPr="0061286C">
        <w:rPr>
          <w:rFonts w:eastAsia="Calibri" w:cs="Arial"/>
          <w:bCs/>
          <w:snapToGrid w:val="0"/>
          <w:color w:val="000000"/>
          <w:kern w:val="28"/>
        </w:rPr>
        <w:t xml:space="preserve">Smart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p>
    <w:p w14:paraId="08FA7FAF"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0D012017" w14:textId="77777777" w:rsidR="00091098" w:rsidRPr="00A82918" w:rsidRDefault="00091098" w:rsidP="00091098">
      <w:pPr>
        <w:pStyle w:val="ListParagraph"/>
        <w:keepNext/>
      </w:pPr>
      <w:r>
        <w:rPr>
          <w:noProof/>
        </w:rPr>
        <w:lastRenderedPageBreak/>
        <w:drawing>
          <wp:inline distT="0" distB="0" distL="0" distR="0" wp14:anchorId="3CD6EED4" wp14:editId="1C95203F">
            <wp:extent cx="5386364" cy="3511296"/>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263" cy="3514489"/>
                    </a:xfrm>
                    <a:prstGeom prst="rect">
                      <a:avLst/>
                    </a:prstGeom>
                    <a:noFill/>
                    <a:ln>
                      <a:noFill/>
                    </a:ln>
                  </pic:spPr>
                </pic:pic>
              </a:graphicData>
            </a:graphic>
          </wp:inline>
        </w:drawing>
      </w:r>
      <w:r>
        <w:rPr>
          <w:rFonts w:eastAsiaTheme="minorHAnsi"/>
          <w:noProof/>
          <w:kern w:val="28"/>
          <w:lang w:eastAsia="en-US"/>
        </w:rPr>
        <mc:AlternateContent>
          <mc:Choice Requires="wps">
            <w:drawing>
              <wp:inline distT="0" distB="0" distL="0" distR="0" wp14:anchorId="2002D393" wp14:editId="277B7B35">
                <wp:extent cx="4251325" cy="438150"/>
                <wp:effectExtent l="4445" t="635" r="1905"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38CBFF" w14:textId="77777777" w:rsidR="00CC7873" w:rsidRPr="00DC7E61" w:rsidRDefault="00CC7873" w:rsidP="00091098">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w14:anchorId="2002D393" id="Text Box 96" o:spid="_x0000_s1048"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" stroked="f">
                <v:textbox inset="0,2mm,0,0">
                  <w:txbxContent>
                    <w:p w14:paraId="6338CBFF" w14:textId="77777777" w:rsidR="00CC7873" w:rsidRPr="00DC7E61" w:rsidRDefault="00CC7873" w:rsidP="00091098">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14:paraId="7F38B8B7" w14:textId="77777777" w:rsidR="00091098" w:rsidRPr="00A82918" w:rsidRDefault="00091098" w:rsidP="00091098">
      <w:pPr>
        <w:pStyle w:val="ListParagraph"/>
        <w:numPr>
          <w:ilvl w:val="0"/>
          <w:numId w:val="41"/>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Pr>
          <w:rFonts w:eastAsia="Calibri" w:cs="Arial"/>
          <w:bCs/>
          <w:i/>
          <w:snapToGrid w:val="0"/>
          <w:color w:val="000000"/>
          <w:kern w:val="28"/>
        </w:rPr>
        <w:t>Me</w:t>
      </w:r>
      <w:r w:rsidRPr="0061286C">
        <w:rPr>
          <w:rFonts w:eastAsia="Calibri" w:cs="Arial"/>
          <w:bCs/>
          <w:i/>
          <w:snapToGrid w:val="0"/>
          <w:color w:val="000000"/>
          <w:kern w:val="28"/>
        </w:rPr>
        <w:t>asurement</w:t>
      </w:r>
      <w:r>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3E1344AF" w14:textId="77777777" w:rsidR="00091098" w:rsidRPr="0061286C" w:rsidRDefault="00091098" w:rsidP="00091098">
      <w:pPr>
        <w:pStyle w:val="ListParagraph"/>
        <w:numPr>
          <w:ilvl w:val="0"/>
          <w:numId w:val="41"/>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and </w:t>
      </w:r>
      <w:r w:rsidRPr="00A25EEF">
        <w:rPr>
          <w:rFonts w:eastAsia="Calibri" w:cs="Arial"/>
          <w:bCs/>
          <w:snapToGrid w:val="0"/>
          <w:color w:val="000000"/>
          <w:kern w:val="28"/>
        </w:rPr>
        <w:t>7.</w:t>
      </w:r>
    </w:p>
    <w:p w14:paraId="043EBF53" w14:textId="77777777" w:rsidR="00091098" w:rsidRPr="0061286C" w:rsidRDefault="00091098" w:rsidP="00091098">
      <w:pPr>
        <w:pStyle w:val="ListParagraph"/>
        <w:numPr>
          <w:ilvl w:val="0"/>
          <w:numId w:val="41"/>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763E8D25" w14:textId="77777777" w:rsidR="00091098" w:rsidRPr="00FB584E" w:rsidRDefault="00091098" w:rsidP="00091098">
      <w:p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5C87EEAE" w14:textId="77777777" w:rsidR="00661B87" w:rsidRPr="000B2A4B" w:rsidRDefault="000F7910" w:rsidP="00661B87">
      <w:pPr>
        <w:pStyle w:val="Heading3"/>
      </w:pPr>
      <w:bookmarkStart w:id="29" w:name="_Ref27127236"/>
      <w:bookmarkStart w:id="30" w:name="_Toc42258411"/>
      <w:r>
        <w:t>Forward Intersection measurement</w:t>
      </w:r>
      <w:r w:rsidR="00661B87" w:rsidRPr="00A82918">
        <w:t xml:space="preserve"> – point measurement</w:t>
      </w:r>
      <w:bookmarkEnd w:id="24"/>
      <w:bookmarkEnd w:id="25"/>
      <w:bookmarkEnd w:id="29"/>
      <w:bookmarkEnd w:id="30"/>
    </w:p>
    <w:p w14:paraId="65DC7136" w14:textId="77777777" w:rsidR="00661B87" w:rsidRDefault="00661B87" w:rsidP="00DF53AC">
      <w:pPr>
        <w:pStyle w:val="ListParagraph"/>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54F002F3" w14:textId="77777777" w:rsidR="00661B87" w:rsidRPr="002545AA" w:rsidRDefault="00661B87" w:rsidP="002545AA">
      <w:pPr>
        <w:pStyle w:val="ListParagraph"/>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14:paraId="16AE186B" w14:textId="77777777" w:rsidR="002545AA" w:rsidRPr="002545AA" w:rsidRDefault="00661B87" w:rsidP="00DF53AC">
      <w:pPr>
        <w:pStyle w:val="ListParagraph"/>
        <w:numPr>
          <w:ilvl w:val="0"/>
          <w:numId w:val="33"/>
        </w:numPr>
        <w:spacing w:line="336" w:lineRule="auto"/>
        <w:ind w:left="714" w:hanging="357"/>
        <w:contextualSpacing/>
        <w:jc w:val="left"/>
        <w:rPr>
          <w:rFonts w:eastAsia="Calibri"/>
          <w:snapToGrid w:val="0"/>
        </w:rPr>
      </w:pPr>
      <w:r w:rsidRPr="0061286C">
        <w:rPr>
          <w:rFonts w:eastAsia="Calibri" w:cs="Arial"/>
          <w:bCs/>
          <w:snapToGrid w:val="0"/>
          <w:color w:val="000000"/>
          <w:kern w:val="28"/>
        </w:rPr>
        <w:t xml:space="preserve">Right-click on the point vector layer and select: </w:t>
      </w:r>
      <w:r w:rsidRPr="00A82918">
        <w:rPr>
          <w:rFonts w:eastAsia="Calibri" w:cs="Arial"/>
          <w:bCs/>
          <w:i/>
          <w:snapToGrid w:val="0"/>
          <w:color w:val="000000"/>
          <w:kern w:val="28"/>
        </w:rPr>
        <w:t>Edit Features</w:t>
      </w:r>
      <w:r w:rsidRPr="0061286C">
        <w:rPr>
          <w:rFonts w:eastAsia="Calibri" w:cs="Arial"/>
          <w:bCs/>
          <w:snapToGrid w:val="0"/>
          <w:color w:val="000000"/>
          <w:kern w:val="28"/>
        </w:rPr>
        <w:t xml:space="preserve">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sidRPr="00A82918">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r w:rsidRPr="00A82918">
        <w:rPr>
          <w:rFonts w:eastAsia="Calibri" w:cs="Arial"/>
          <w:bCs/>
          <w:snapToGrid w:val="0"/>
          <w:color w:val="000000"/>
          <w:kern w:val="28"/>
        </w:rPr>
        <w:t>.</w:t>
      </w:r>
    </w:p>
    <w:p w14:paraId="2FEB892E" w14:textId="77777777" w:rsidR="002545AA" w:rsidRDefault="007419B2" w:rsidP="002545AA">
      <w:pPr>
        <w:pStyle w:val="ListParagraph"/>
        <w:spacing w:line="336" w:lineRule="auto"/>
        <w:ind w:left="714"/>
        <w:contextualSpacing/>
        <w:jc w:val="left"/>
        <w:rPr>
          <w:rFonts w:eastAsia="Calibri"/>
          <w:snapToGrid w:val="0"/>
        </w:rPr>
      </w:pPr>
      <w:r>
        <w:rPr>
          <w:noProof/>
          <w:lang w:eastAsia="en-US"/>
        </w:rPr>
        <w:lastRenderedPageBreak/>
        <w:drawing>
          <wp:inline distT="0" distB="0" distL="0" distR="0" wp14:anchorId="3BC05385" wp14:editId="5C50F5D3">
            <wp:extent cx="2721255" cy="1675759"/>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474" cy="1704221"/>
                    </a:xfrm>
                    <a:prstGeom prst="rect">
                      <a:avLst/>
                    </a:prstGeom>
                    <a:noFill/>
                    <a:ln>
                      <a:noFill/>
                    </a:ln>
                  </pic:spPr>
                </pic:pic>
              </a:graphicData>
            </a:graphic>
          </wp:inline>
        </w:drawing>
      </w:r>
    </w:p>
    <w:p w14:paraId="79FA680C" w14:textId="77777777" w:rsidR="007419B2" w:rsidRDefault="002545AA" w:rsidP="007419B2">
      <w:pPr>
        <w:pStyle w:val="ListParagraph"/>
        <w:spacing w:line="336" w:lineRule="auto"/>
        <w:ind w:left="714"/>
        <w:contextualSpacing/>
        <w:jc w:val="left"/>
        <w:rPr>
          <w:rFonts w:eastAsia="Calibri"/>
          <w:snapToGrid w:val="0"/>
        </w:rPr>
      </w:pPr>
      <w:r>
        <w:rPr>
          <w:rFonts w:asciiTheme="minorHAnsi" w:eastAsiaTheme="minorHAnsi" w:hAnsiTheme="minorHAnsi" w:cstheme="minorBidi"/>
          <w:noProof/>
          <w:lang w:eastAsia="en-US"/>
        </w:rPr>
        <mc:AlternateContent>
          <mc:Choice Requires="wps">
            <w:drawing>
              <wp:inline distT="0" distB="0" distL="0" distR="0" wp14:anchorId="28F377B2" wp14:editId="1F43AB8D">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21AD48" w14:textId="77777777" w:rsidR="00CC7873" w:rsidRPr="00DC7E61" w:rsidRDefault="00CC7873"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28F377B2" id="Text Box 33" o:spid="_x0000_s1049"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" stroked="f">
                <v:textbox inset="0,0,0,0">
                  <w:txbxContent>
                    <w:p w14:paraId="6E21AD48" w14:textId="77777777" w:rsidR="00CC7873" w:rsidRPr="00DC7E61" w:rsidRDefault="00CC7873"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1676995C" w14:textId="77777777" w:rsidR="007419B2" w:rsidRDefault="00661B87" w:rsidP="007419B2">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5EE621C8" w14:textId="77777777" w:rsidR="00661B87" w:rsidRPr="007419B2" w:rsidRDefault="00661B87" w:rsidP="007419B2">
      <w:pPr>
        <w:pStyle w:val="ListParagraph"/>
        <w:ind w:left="720"/>
        <w:contextualSpacing/>
        <w:jc w:val="left"/>
        <w:rPr>
          <w:rFonts w:eastAsia="Calibri" w:cs="Arial"/>
          <w:bCs/>
          <w:snapToGrid w:val="0"/>
          <w:color w:val="000000"/>
          <w:kern w:val="28"/>
        </w:rPr>
      </w:pPr>
      <w:r w:rsidRPr="007419B2">
        <w:rPr>
          <w:rFonts w:eastAsia="Calibri" w:cs="Arial"/>
          <w:bCs/>
          <w:snapToGrid w:val="0"/>
          <w:color w:val="000000"/>
          <w:kern w:val="28"/>
        </w:rPr>
        <w:br/>
      </w:r>
      <w:r w:rsidR="007419B2">
        <w:rPr>
          <w:rFonts w:eastAsia="Calibri"/>
          <w:noProof/>
          <w:snapToGrid w:val="0"/>
        </w:rPr>
        <w:drawing>
          <wp:inline distT="0" distB="0" distL="0" distR="0" wp14:anchorId="185F4EF9" wp14:editId="1B655A63">
            <wp:extent cx="1404518" cy="900306"/>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4518" cy="900306"/>
                    </a:xfrm>
                    <a:prstGeom prst="rect">
                      <a:avLst/>
                    </a:prstGeom>
                    <a:noFill/>
                    <a:ln>
                      <a:noFill/>
                    </a:ln>
                  </pic:spPr>
                </pic:pic>
              </a:graphicData>
            </a:graphic>
          </wp:inline>
        </w:drawing>
      </w:r>
      <w:r w:rsidRPr="007419B2">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1A4936B9" wp14:editId="05C517E0">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301C2"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1A4936B9" id="Text Box 32" o:spid="_x0000_s1050"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" stroked="f">
                <v:textbox inset="0,0,0,0">
                  <w:txbxContent>
                    <w:p w14:paraId="5EC301C2"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3DAADACF" w14:textId="77777777" w:rsidR="002545AA" w:rsidRPr="002545AA" w:rsidRDefault="002545AA" w:rsidP="002545AA">
      <w:pPr>
        <w:pStyle w:val="ListParagraph"/>
        <w:numPr>
          <w:ilvl w:val="0"/>
          <w:numId w:val="33"/>
        </w:numPr>
        <w:spacing w:line="336" w:lineRule="auto"/>
        <w:ind w:left="714" w:hanging="357"/>
        <w:contextualSpacing/>
        <w:jc w:val="left"/>
        <w:rPr>
          <w:rFonts w:eastAsia="Calibri"/>
          <w:snapToGrid w:val="0"/>
        </w:rPr>
      </w:pPr>
      <w:r w:rsidRPr="0061286C">
        <w:rPr>
          <w:rFonts w:eastAsia="Calibri" w:cs="Arial"/>
          <w:bCs/>
          <w:snapToGrid w:val="0"/>
          <w:color w:val="000000"/>
          <w:kern w:val="28"/>
        </w:rPr>
        <w:t xml:space="preserve">For </w:t>
      </w:r>
      <w:r w:rsidR="00775DAB">
        <w:rPr>
          <w:rFonts w:eastAsia="Calibri" w:cs="Arial"/>
          <w:bCs/>
          <w:snapToGrid w:val="0"/>
          <w:color w:val="000000"/>
          <w:kern w:val="28"/>
        </w:rPr>
        <w:t xml:space="preserve">Forward </w:t>
      </w:r>
      <w:r w:rsidR="000F7910">
        <w:rPr>
          <w:rFonts w:eastAsia="Calibri" w:cs="Arial"/>
          <w:bCs/>
          <w:snapToGrid w:val="0"/>
          <w:color w:val="000000"/>
          <w:kern w:val="28"/>
        </w:rPr>
        <w:t>I</w:t>
      </w:r>
      <w:r w:rsidR="00775DAB">
        <w:rPr>
          <w:rFonts w:eastAsia="Calibri" w:cs="Arial"/>
          <w:bCs/>
          <w:snapToGrid w:val="0"/>
          <w:color w:val="000000"/>
          <w:kern w:val="28"/>
        </w:rPr>
        <w:t>ntersection</w:t>
      </w:r>
      <w:r w:rsidRPr="0061286C">
        <w:rPr>
          <w:rFonts w:eastAsia="Calibri" w:cs="Arial"/>
          <w:bCs/>
          <w:snapToGrid w:val="0"/>
          <w:color w:val="000000"/>
          <w:kern w:val="28"/>
        </w:rPr>
        <w:t xml:space="preserve"> measurements, </w:t>
      </w:r>
      <w:r>
        <w:rPr>
          <w:rFonts w:eastAsia="Calibri" w:cs="Arial"/>
          <w:bCs/>
          <w:snapToGrid w:val="0"/>
          <w:color w:val="000000"/>
          <w:kern w:val="28"/>
        </w:rPr>
        <w:t xml:space="preserve">enable </w:t>
      </w:r>
      <w:r w:rsidR="000F7910">
        <w:rPr>
          <w:rFonts w:eastAsia="Calibri" w:cs="Arial"/>
          <w:bCs/>
          <w:snapToGrid w:val="0"/>
          <w:color w:val="000000"/>
          <w:kern w:val="28"/>
        </w:rPr>
        <w:t>Forward Intersection</w:t>
      </w:r>
      <w:r w:rsidR="000F7910" w:rsidRPr="0061286C">
        <w:rPr>
          <w:rFonts w:eastAsia="Calibri" w:cs="Arial"/>
          <w:bCs/>
          <w:snapToGrid w:val="0"/>
          <w:color w:val="000000"/>
          <w:kern w:val="28"/>
        </w:rPr>
        <w:t xml:space="preserve"> measurements </w:t>
      </w:r>
      <w:r w:rsidRPr="0061286C">
        <w:rPr>
          <w:rFonts w:eastAsia="Calibri" w:cs="Arial"/>
          <w:bCs/>
          <w:snapToGrid w:val="0"/>
          <w:color w:val="000000"/>
          <w:kern w:val="28"/>
        </w:rPr>
        <w:t xml:space="preserve">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snapToGrid w:val="0"/>
          <w:color w:val="000000"/>
          <w:kern w:val="28"/>
        </w:rPr>
        <w:br/>
      </w:r>
      <w:r w:rsidR="007419B2">
        <w:rPr>
          <w:rFonts w:eastAsia="Calibri" w:cs="Arial"/>
          <w:bCs/>
          <w:noProof/>
          <w:snapToGrid w:val="0"/>
          <w:color w:val="000000"/>
          <w:kern w:val="28"/>
        </w:rPr>
        <w:drawing>
          <wp:inline distT="0" distB="0" distL="0" distR="0" wp14:anchorId="7E46BA23" wp14:editId="7A5FCD05">
            <wp:extent cx="1536192" cy="547882"/>
            <wp:effectExtent l="0" t="0" r="698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r w:rsidRPr="00A82918">
        <w:rPr>
          <w:rFonts w:eastAsia="Calibri" w:cs="Arial"/>
          <w:bCs/>
          <w:snapToGrid w:val="0"/>
          <w:color w:val="000000"/>
          <w:kern w:val="28"/>
        </w:rPr>
        <w:br/>
      </w:r>
      <w:r>
        <w:rPr>
          <w:rFonts w:eastAsiaTheme="minorHAnsi"/>
          <w:noProof/>
          <w:lang w:eastAsia="en-US"/>
        </w:rPr>
        <mc:AlternateContent>
          <mc:Choice Requires="wps">
            <w:drawing>
              <wp:inline distT="0" distB="0" distL="0" distR="0" wp14:anchorId="2DE4A96F" wp14:editId="3844E2F6">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34F55" w14:textId="77777777" w:rsidR="00CC7873" w:rsidRPr="00DC7E61" w:rsidRDefault="00CC7873"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enable Forward Intersection measurement</w:t>
                            </w:r>
                            <w:r w:rsidRPr="00DC7E61">
                              <w:rPr>
                                <w:rFonts w:cs="Arial"/>
                                <w:i/>
                                <w:color w:val="000000" w:themeColor="text1"/>
                                <w:sz w:val="18"/>
                                <w:szCs w:val="18"/>
                              </w:rPr>
                              <w:t>s.</w:t>
                            </w:r>
                          </w:p>
                        </w:txbxContent>
                      </wps:txbx>
                      <wps:bodyPr rot="0" vert="horz" wrap="square" lIns="0" tIns="0" rIns="0" bIns="0" anchor="t" anchorCtr="0" upright="1">
                        <a:noAutofit/>
                      </wps:bodyPr>
                    </wps:wsp>
                  </a:graphicData>
                </a:graphic>
              </wp:inline>
            </w:drawing>
          </mc:Choice>
          <mc:Fallback>
            <w:pict>
              <v:shape w14:anchorId="2DE4A96F" id="Text Box 34" o:spid="_x0000_s1051"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" stroked="f">
                <v:textbox inset="0,0,0,0">
                  <w:txbxContent>
                    <w:p w14:paraId="04634F55" w14:textId="77777777" w:rsidR="00CC7873" w:rsidRPr="00DC7E61" w:rsidRDefault="00CC7873"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enable Forward Intersection measurement</w:t>
                      </w:r>
                      <w:r w:rsidRPr="00DC7E61">
                        <w:rPr>
                          <w:rFonts w:cs="Arial"/>
                          <w:i/>
                          <w:color w:val="000000" w:themeColor="text1"/>
                          <w:sz w:val="18"/>
                          <w:szCs w:val="18"/>
                        </w:rPr>
                        <w:t>s.</w:t>
                      </w:r>
                    </w:p>
                  </w:txbxContent>
                </v:textbox>
                <w10:anchorlock/>
              </v:shape>
            </w:pict>
          </mc:Fallback>
        </mc:AlternateContent>
      </w:r>
    </w:p>
    <w:p w14:paraId="5E991947" w14:textId="77777777" w:rsidR="00661B87" w:rsidRDefault="00661B87" w:rsidP="00DF53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r w:rsidR="007419B2" w:rsidRPr="007419B2">
        <w:rPr>
          <w:rFonts w:eastAsia="Calibri" w:cs="Arial"/>
          <w:bCs/>
          <w:noProof/>
          <w:color w:val="000000"/>
          <w:kern w:val="28"/>
        </w:rPr>
        <w:t xml:space="preserve"> </w:t>
      </w:r>
      <w:r w:rsidR="007419B2">
        <w:rPr>
          <w:rFonts w:eastAsia="Calibri" w:cs="Arial"/>
          <w:bCs/>
          <w:noProof/>
          <w:color w:val="000000"/>
          <w:kern w:val="28"/>
        </w:rPr>
        <w:drawing>
          <wp:inline distT="0" distB="0" distL="0" distR="0" wp14:anchorId="0DBDE769" wp14:editId="49636675">
            <wp:extent cx="4791647" cy="2377567"/>
            <wp:effectExtent l="0" t="0" r="952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8611" cy="2381022"/>
                    </a:xfrm>
                    <a:prstGeom prst="rect">
                      <a:avLst/>
                    </a:prstGeom>
                    <a:noFill/>
                    <a:ln>
                      <a:noFill/>
                    </a:ln>
                  </pic:spPr>
                </pic:pic>
              </a:graphicData>
            </a:graphic>
          </wp:inline>
        </w:drawing>
      </w:r>
    </w:p>
    <w:p w14:paraId="326BB014" w14:textId="77777777" w:rsidR="00661B87" w:rsidRPr="007E7399" w:rsidRDefault="00661B87" w:rsidP="007E7399">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Select the same point in </w:t>
      </w:r>
      <w:r w:rsidR="007419B2">
        <w:rPr>
          <w:rFonts w:eastAsia="Calibri" w:cs="Arial"/>
          <w:bCs/>
          <w:snapToGrid w:val="0"/>
          <w:color w:val="000000"/>
          <w:kern w:val="28"/>
        </w:rPr>
        <w:t>an</w:t>
      </w:r>
      <w:r w:rsidRPr="0061286C">
        <w:rPr>
          <w:rFonts w:eastAsia="Calibri" w:cs="Arial"/>
          <w:bCs/>
          <w:snapToGrid w:val="0"/>
          <w:color w:val="000000"/>
          <w:kern w:val="28"/>
        </w:rPr>
        <w:t>other Cyclorama.</w:t>
      </w:r>
      <w:r w:rsidRPr="00A82918">
        <w:rPr>
          <w:rFonts w:eastAsia="Calibri" w:cs="Arial"/>
          <w:bCs/>
          <w:color w:val="000000"/>
          <w:kern w:val="28"/>
        </w:rPr>
        <w:br/>
      </w:r>
      <w:r w:rsidR="007419B2">
        <w:rPr>
          <w:rFonts w:eastAsia="Calibri" w:cs="Arial"/>
          <w:bCs/>
          <w:noProof/>
          <w:snapToGrid w:val="0"/>
          <w:color w:val="000000"/>
          <w:kern w:val="28"/>
        </w:rPr>
        <w:drawing>
          <wp:inline distT="0" distB="0" distL="0" distR="0" wp14:anchorId="055E8301" wp14:editId="15D47171">
            <wp:extent cx="4791075" cy="2627022"/>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7176" cy="2630367"/>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1210B8BF" wp14:editId="268C2FCF">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3C6BAB" w14:textId="77777777" w:rsidR="00CC7873" w:rsidRPr="00DC7E61" w:rsidRDefault="00CC7873" w:rsidP="00661B87">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w14:anchorId="1210B8BF" id="Text Box 31" o:spid="_x0000_s1052"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" stroked="f">
                <v:textbox inset="0,2mm,0,0">
                  <w:txbxContent>
                    <w:p w14:paraId="543C6BAB" w14:textId="77777777" w:rsidR="00CC7873" w:rsidRPr="00DC7E61" w:rsidRDefault="00CC7873" w:rsidP="00661B87">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14:paraId="684ECFB2" w14:textId="77777777" w:rsidR="00661B87" w:rsidRPr="0061286C" w:rsidRDefault="00661B87" w:rsidP="00DF53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 in ArcMap, as shown in the figure below. </w:t>
      </w:r>
      <w:r w:rsidRPr="00A82918">
        <w:br/>
      </w:r>
      <w:r w:rsidRPr="00A82918">
        <w:br/>
      </w:r>
      <w:r w:rsidRPr="00A82918">
        <w:rPr>
          <w:noProof/>
          <w:lang w:eastAsia="en-US"/>
        </w:rPr>
        <w:drawing>
          <wp:inline distT="0" distB="0" distL="0" distR="0" wp14:anchorId="6B12E96B" wp14:editId="4F91AA2D">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23A6760" wp14:editId="359C9E59">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749C" w14:textId="77777777" w:rsidR="00CC7873" w:rsidRPr="00DC7E61" w:rsidRDefault="00CC7873" w:rsidP="00661B87">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wps:txbx>
                      <wps:bodyPr rot="0" vert="horz" wrap="square" lIns="0" tIns="0" rIns="0" bIns="0" anchor="t" anchorCtr="0" upright="1">
                        <a:noAutofit/>
                      </wps:bodyPr>
                    </wps:wsp>
                  </a:graphicData>
                </a:graphic>
              </wp:inline>
            </w:drawing>
          </mc:Choice>
          <mc:Fallback>
            <w:pict>
              <v:shape w14:anchorId="223A6760" id="Text Box 27" o:spid="_x0000_s1053"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" stroked="f">
                <v:textbox inset="0,0,0,0">
                  <w:txbxContent>
                    <w:p w14:paraId="3E54749C" w14:textId="77777777" w:rsidR="00CC7873" w:rsidRPr="00DC7E61" w:rsidRDefault="00CC7873" w:rsidP="00661B87">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v:textbox>
                <w10:anchorlock/>
              </v:shape>
            </w:pict>
          </mc:Fallback>
        </mc:AlternateContent>
      </w:r>
    </w:p>
    <w:p w14:paraId="3282D71A" w14:textId="77777777" w:rsidR="00661B87" w:rsidRPr="000B2A4B" w:rsidRDefault="000F7910" w:rsidP="00661B87">
      <w:pPr>
        <w:pStyle w:val="Heading3"/>
      </w:pPr>
      <w:bookmarkStart w:id="31" w:name="_Ref377049283"/>
      <w:bookmarkStart w:id="32" w:name="_Toc412205296"/>
      <w:bookmarkStart w:id="33" w:name="_Toc42258412"/>
      <w:r>
        <w:t>Forward Intersection measurement</w:t>
      </w:r>
      <w:r w:rsidR="00661B87" w:rsidRPr="00A82918">
        <w:t xml:space="preserve"> – line / surface measurement</w:t>
      </w:r>
      <w:bookmarkEnd w:id="31"/>
      <w:bookmarkEnd w:id="32"/>
      <w:bookmarkEnd w:id="33"/>
    </w:p>
    <w:p w14:paraId="6082C873"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1450D2F9"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4A0AA2">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7BBA6336" w14:textId="77777777" w:rsidR="004A0AA2"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For </w:t>
      </w:r>
      <w:r w:rsidR="000F7910">
        <w:rPr>
          <w:rFonts w:eastAsia="Calibri" w:cs="Arial"/>
          <w:bCs/>
          <w:snapToGrid w:val="0"/>
          <w:color w:val="000000"/>
          <w:kern w:val="28"/>
        </w:rPr>
        <w:t>Forward Intersection measurement</w:t>
      </w:r>
      <w:r w:rsidRPr="0061286C">
        <w:rPr>
          <w:rFonts w:eastAsia="Calibri" w:cs="Arial"/>
          <w:bCs/>
          <w:snapToGrid w:val="0"/>
          <w:color w:val="000000"/>
          <w:kern w:val="28"/>
        </w:rPr>
        <w:t xml:space="preserve">s, </w:t>
      </w:r>
      <w:r w:rsidR="004A0AA2">
        <w:rPr>
          <w:rFonts w:eastAsia="Calibri" w:cs="Arial"/>
          <w:bCs/>
          <w:snapToGrid w:val="0"/>
          <w:color w:val="000000"/>
          <w:kern w:val="28"/>
        </w:rPr>
        <w:t>enable</w:t>
      </w:r>
      <w:r w:rsidRPr="0061286C">
        <w:rPr>
          <w:rFonts w:eastAsia="Calibri" w:cs="Arial"/>
          <w:bCs/>
          <w:snapToGrid w:val="0"/>
          <w:color w:val="000000"/>
          <w:kern w:val="28"/>
        </w:rPr>
        <w:t xml:space="preserve"> </w:t>
      </w:r>
      <w:r w:rsidR="004A0AA2">
        <w:rPr>
          <w:rFonts w:eastAsia="Calibri" w:cs="Arial"/>
          <w:bCs/>
          <w:snapToGrid w:val="0"/>
          <w:color w:val="000000"/>
          <w:kern w:val="28"/>
        </w:rPr>
        <w:t>Forward Intersection</w:t>
      </w:r>
      <w:r w:rsidRPr="0061286C">
        <w:rPr>
          <w:rFonts w:eastAsia="Calibri" w:cs="Arial"/>
          <w:bCs/>
          <w:snapToGrid w:val="0"/>
          <w:color w:val="000000"/>
          <w:kern w:val="28"/>
        </w:rPr>
        <w:t xml:space="preserve"> measurements in the </w:t>
      </w:r>
      <w:r w:rsidR="00566114">
        <w:rPr>
          <w:rFonts w:eastAsia="Calibri" w:cs="Arial"/>
          <w:bCs/>
          <w:i/>
          <w:snapToGrid w:val="0"/>
          <w:color w:val="000000"/>
          <w:kern w:val="28"/>
        </w:rPr>
        <w:t>Street Smart</w:t>
      </w:r>
      <w:r w:rsidRPr="0061286C">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004A0AA2">
        <w:rPr>
          <w:rFonts w:eastAsia="Calibri" w:cs="Arial"/>
          <w:bCs/>
          <w:snapToGrid w:val="0"/>
          <w:color w:val="000000"/>
          <w:kern w:val="28"/>
        </w:rPr>
        <w:t xml:space="preserve"> </w:t>
      </w:r>
    </w:p>
    <w:p w14:paraId="387CF6C5" w14:textId="77777777" w:rsidR="00661B87" w:rsidRPr="0061286C" w:rsidRDefault="004A0AA2" w:rsidP="004A0AA2">
      <w:pPr>
        <w:pStyle w:val="ListParagraph"/>
        <w:ind w:left="720"/>
        <w:contextualSpacing/>
        <w:jc w:val="left"/>
        <w:rPr>
          <w:rFonts w:eastAsia="Calibri" w:cs="Arial"/>
          <w:bCs/>
          <w:snapToGrid w:val="0"/>
          <w:color w:val="000000"/>
          <w:kern w:val="28"/>
        </w:rPr>
      </w:pPr>
      <w:r>
        <w:rPr>
          <w:rFonts w:eastAsia="Calibri" w:cs="Arial"/>
          <w:bCs/>
          <w:noProof/>
          <w:snapToGrid w:val="0"/>
          <w:color w:val="000000"/>
          <w:kern w:val="28"/>
        </w:rPr>
        <w:drawing>
          <wp:inline distT="0" distB="0" distL="0" distR="0" wp14:anchorId="2A134CC8" wp14:editId="41756162">
            <wp:extent cx="1536192" cy="547882"/>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p>
    <w:p w14:paraId="2D13A9A0"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665F3298"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6D24D864"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Select the first point you want to measure in the first Cyclorama.</w:t>
      </w:r>
    </w:p>
    <w:p w14:paraId="398E791A"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rPr>
          <w:rFonts w:eastAsiaTheme="minorHAnsi"/>
        </w:rPr>
        <w:t xml:space="preserve"> </w:t>
      </w:r>
      <w:r w:rsidRPr="00A82918">
        <w:rPr>
          <w:rFonts w:eastAsiaTheme="minorHAnsi"/>
        </w:rPr>
        <w:br/>
      </w:r>
      <w:r w:rsidR="004A0AA2">
        <w:rPr>
          <w:rFonts w:eastAsiaTheme="minorHAnsi"/>
          <w:noProof/>
        </w:rPr>
        <w:drawing>
          <wp:inline distT="0" distB="0" distL="0" distR="0" wp14:anchorId="78D550D3" wp14:editId="2A8AB30D">
            <wp:extent cx="2604211" cy="291874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1354" cy="2949170"/>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2603D211" wp14:editId="7B9E8F91">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AF25A"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2603D211" id="Text Box 26" o:spid="_x0000_s1054"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" stroked="f">
                <v:textbox inset="0,0,0,0">
                  <w:txbxContent>
                    <w:p w14:paraId="2BAAF25A"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29C8AF31"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14:paraId="12F5AEFD"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w:t>
      </w:r>
      <w:r w:rsidR="007059EB">
        <w:rPr>
          <w:rFonts w:eastAsia="Calibri" w:cs="Arial"/>
          <w:bCs/>
          <w:snapToGrid w:val="0"/>
          <w:color w:val="000000"/>
          <w:kern w:val="28"/>
        </w:rPr>
        <w:t xml:space="preserve"> y</w:t>
      </w:r>
      <w:r w:rsidRPr="0061286C">
        <w:rPr>
          <w:rFonts w:eastAsia="Calibri" w:cs="Arial"/>
          <w:bCs/>
          <w:snapToGrid w:val="0"/>
          <w:color w:val="000000"/>
          <w:kern w:val="28"/>
        </w:rPr>
        <w:t xml:space="preserve">ou can add or remove observation points. Move through the measurement points </w:t>
      </w:r>
      <w:r w:rsidR="007059EB">
        <w:rPr>
          <w:rFonts w:eastAsia="Calibri" w:cs="Arial"/>
          <w:bCs/>
          <w:snapToGrid w:val="0"/>
          <w:color w:val="000000"/>
          <w:kern w:val="28"/>
        </w:rPr>
        <w:t>by clicking on the number</w:t>
      </w:r>
      <w:r w:rsidRPr="0061286C">
        <w:rPr>
          <w:rFonts w:eastAsia="Calibri" w:cs="Arial"/>
          <w:bCs/>
          <w:snapToGrid w:val="0"/>
          <w:color w:val="000000"/>
          <w:kern w:val="28"/>
        </w:rPr>
        <w:t>.</w:t>
      </w:r>
    </w:p>
    <w:p w14:paraId="7646DE9F"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A82918">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r w:rsidRPr="00A82918">
        <w:br/>
      </w:r>
      <w:r w:rsidRPr="00A82918">
        <w:rPr>
          <w:noProof/>
          <w:lang w:eastAsia="en-US"/>
        </w:rPr>
        <w:drawing>
          <wp:inline distT="0" distB="0" distL="0" distR="0" wp14:anchorId="0CF6B320" wp14:editId="6F42996E">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90503C0" wp14:editId="006DC115">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BA4D2" w14:textId="77777777" w:rsidR="00CC7873" w:rsidRPr="00DC7E61" w:rsidRDefault="00CC7873"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wps:txbx>
                      <wps:bodyPr rot="0" vert="horz" wrap="square" lIns="0" tIns="0" rIns="0" bIns="0" anchor="t" anchorCtr="0" upright="1">
                        <a:noAutofit/>
                      </wps:bodyPr>
                    </wps:wsp>
                  </a:graphicData>
                </a:graphic>
              </wp:inline>
            </w:drawing>
          </mc:Choice>
          <mc:Fallback>
            <w:pict>
              <v:shape w14:anchorId="690503C0" id="Text Box 25" o:spid="_x0000_s1055"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" stroked="f">
                <v:textbox inset="0,0,0,0">
                  <w:txbxContent>
                    <w:p w14:paraId="675BA4D2" w14:textId="77777777" w:rsidR="00CC7873" w:rsidRPr="00DC7E61" w:rsidRDefault="00CC7873"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v:textbox>
                <w10:anchorlock/>
              </v:shape>
            </w:pict>
          </mc:Fallback>
        </mc:AlternateContent>
      </w:r>
    </w:p>
    <w:p w14:paraId="17D77B3E"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w:t>
      </w:r>
      <w:r w:rsidR="00DC7E61" w:rsidRPr="0061286C">
        <w:rPr>
          <w:rFonts w:eastAsia="Calibri" w:cs="Arial"/>
          <w:bCs/>
          <w:snapToGrid w:val="0"/>
          <w:color w:val="000000"/>
          <w:kern w:val="28"/>
        </w:rPr>
        <w:t>Toolbar</w:t>
      </w:r>
      <w:r w:rsidRPr="0061286C">
        <w:rPr>
          <w:rFonts w:eastAsia="Calibri" w:cs="Arial"/>
          <w:bCs/>
          <w:snapToGrid w:val="0"/>
          <w:color w:val="000000"/>
          <w:kern w:val="28"/>
        </w:rPr>
        <w:t xml:space="preserve"> in ArcMap.</w:t>
      </w:r>
      <w:r w:rsidRPr="00A82918">
        <w:rPr>
          <w:kern w:val="28"/>
        </w:rPr>
        <w:br/>
      </w:r>
      <w:r w:rsidRPr="00A82918">
        <w:rPr>
          <w:kern w:val="28"/>
        </w:rPr>
        <w:br/>
      </w:r>
      <w:r w:rsidR="003A3E7C">
        <w:rPr>
          <w:noProof/>
          <w:kern w:val="28"/>
        </w:rPr>
        <w:lastRenderedPageBreak/>
        <w:drawing>
          <wp:inline distT="0" distB="0" distL="0" distR="0" wp14:anchorId="0D94FE6D" wp14:editId="27F14D21">
            <wp:extent cx="5287856" cy="3430829"/>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3378" cy="3434412"/>
                    </a:xfrm>
                    <a:prstGeom prst="rect">
                      <a:avLst/>
                    </a:prstGeom>
                    <a:noFill/>
                    <a:ln>
                      <a:noFill/>
                    </a:ln>
                  </pic:spPr>
                </pic:pic>
              </a:graphicData>
            </a:graphic>
          </wp:inline>
        </w:drawing>
      </w:r>
      <w:r>
        <w:rPr>
          <w:rFonts w:eastAsiaTheme="minorHAnsi"/>
          <w:noProof/>
          <w:lang w:eastAsia="en-US"/>
        </w:rPr>
        <mc:AlternateContent>
          <mc:Choice Requires="wps">
            <w:drawing>
              <wp:inline distT="0" distB="0" distL="0" distR="0" wp14:anchorId="3FC0897C" wp14:editId="58672B0B">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8F46F"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3FC0897C" id="Text Box 24" o:spid="_x0000_s1056"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" stroked="f">
                <v:textbox inset="0,2mm,0,0">
                  <w:txbxContent>
                    <w:p w14:paraId="3BE8F46F"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409FA834" w14:textId="77777777" w:rsidR="00661B87" w:rsidRPr="0061286C" w:rsidRDefault="00661B87" w:rsidP="00661B87">
      <w:pPr>
        <w:rPr>
          <w:rFonts w:eastAsia="Calibri" w:cs="Arial"/>
          <w:bCs/>
          <w:snapToGrid w:val="0"/>
          <w:color w:val="000000"/>
          <w:kern w:val="28"/>
        </w:rPr>
      </w:pPr>
    </w:p>
    <w:p w14:paraId="4804B2F3" w14:textId="77777777" w:rsidR="00661B87" w:rsidRPr="000B2A4B" w:rsidRDefault="00661B87" w:rsidP="00661B87">
      <w:pPr>
        <w:pStyle w:val="Heading3"/>
      </w:pPr>
      <w:bookmarkStart w:id="34" w:name="_Ref377131319"/>
      <w:bookmarkStart w:id="35" w:name="_Toc412205297"/>
      <w:bookmarkStart w:id="36" w:name="_Toc42258413"/>
      <w:r w:rsidRPr="00A82918">
        <w:t>Smart Click measurement – point measurement</w:t>
      </w:r>
      <w:bookmarkEnd w:id="34"/>
      <w:bookmarkEnd w:id="35"/>
      <w:bookmarkEnd w:id="36"/>
    </w:p>
    <w:p w14:paraId="7751E8DE"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1C5F8FA0"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1915B416"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00566114">
        <w:rPr>
          <w:rFonts w:eastAsia="Calibri" w:cs="Arial"/>
          <w:bCs/>
          <w:i/>
          <w:snapToGrid w:val="0"/>
          <w:color w:val="000000"/>
          <w:kern w:val="28"/>
        </w:rPr>
        <w:t>Street Smart</w:t>
      </w:r>
      <w:r w:rsidRPr="0061286C">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sidR="003A3E7C">
        <w:rPr>
          <w:rFonts w:eastAsia="Calibri" w:cs="Arial"/>
          <w:bCs/>
          <w:noProof/>
          <w:color w:val="000000"/>
          <w:kern w:val="28"/>
          <w:lang w:eastAsia="en-US"/>
        </w:rPr>
        <w:drawing>
          <wp:inline distT="0" distB="0" distL="0" distR="0" wp14:anchorId="7DCBF806" wp14:editId="14F7098D">
            <wp:extent cx="1104595" cy="473451"/>
            <wp:effectExtent l="0" t="0" r="63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4595" cy="473451"/>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4361401" wp14:editId="09AA4388">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35011"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64361401" id="Text Box 23" o:spid="_x0000_s1057"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" stroked="f">
                <v:textbox inset="0,0,0,0">
                  <w:txbxContent>
                    <w:p w14:paraId="65935011"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70AA63FD"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53CAE35C"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29812367"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5A37FE3C" w14:textId="77777777" w:rsidR="00661B87" w:rsidRPr="00A82918" w:rsidRDefault="007C6B62" w:rsidP="00661B87">
      <w:pPr>
        <w:keepNext/>
        <w:ind w:left="360"/>
      </w:pPr>
      <w:r>
        <w:rPr>
          <w:rFonts w:eastAsia="Calibri" w:cs="Arial"/>
          <w:bCs/>
          <w:noProof/>
          <w:color w:val="000000"/>
          <w:kern w:val="28"/>
          <w:lang w:eastAsia="en-US"/>
        </w:rPr>
        <w:lastRenderedPageBreak/>
        <w:drawing>
          <wp:inline distT="0" distB="0" distL="0" distR="0" wp14:anchorId="63ED71B9" wp14:editId="2730C4B0">
            <wp:extent cx="5080711" cy="329915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2318" cy="3306693"/>
                    </a:xfrm>
                    <a:prstGeom prst="rect">
                      <a:avLst/>
                    </a:prstGeom>
                    <a:noFill/>
                    <a:ln>
                      <a:noFill/>
                    </a:ln>
                  </pic:spPr>
                </pic:pic>
              </a:graphicData>
            </a:graphic>
          </wp:inline>
        </w:drawing>
      </w:r>
    </w:p>
    <w:p w14:paraId="31211924" w14:textId="77777777" w:rsidR="00661B87" w:rsidRPr="00DC7E61" w:rsidRDefault="00661B87" w:rsidP="00661B87">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14:paraId="5DCE4FA5"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sidR="007C6B62">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4ED2576A" w14:textId="77777777" w:rsidR="00661B87" w:rsidRPr="00A82918"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You can check the other Cycloramas in which Smart Click found the object by </w:t>
      </w:r>
      <w:r w:rsidR="007C6B62">
        <w:rPr>
          <w:rFonts w:eastAsia="Calibri" w:cs="Arial"/>
          <w:bCs/>
          <w:snapToGrid w:val="0"/>
          <w:color w:val="000000"/>
          <w:kern w:val="28"/>
        </w:rPr>
        <w:t>clicking</w:t>
      </w:r>
      <w:r w:rsidRPr="0061286C">
        <w:rPr>
          <w:rFonts w:eastAsia="Calibri" w:cs="Arial"/>
          <w:bCs/>
          <w:snapToGrid w:val="0"/>
          <w:color w:val="000000"/>
          <w:kern w:val="28"/>
        </w:rPr>
        <w:t xml:space="preserve"> the </w:t>
      </w:r>
      <w:r w:rsidR="007C6B62">
        <w:rPr>
          <w:rFonts w:eastAsia="Calibri" w:cs="Arial"/>
          <w:bCs/>
          <w:snapToGrid w:val="0"/>
          <w:color w:val="000000"/>
          <w:kern w:val="28"/>
        </w:rPr>
        <w:t xml:space="preserve">point line </w:t>
      </w:r>
      <w:r w:rsidRPr="0061286C">
        <w:rPr>
          <w:rFonts w:eastAsia="Calibri" w:cs="Arial"/>
          <w:bCs/>
          <w:snapToGrid w:val="0"/>
          <w:color w:val="000000"/>
          <w:kern w:val="28"/>
        </w:rPr>
        <w:t xml:space="preserve">and by clicking on </w:t>
      </w:r>
      <w:r w:rsidR="007C6B62">
        <w:rPr>
          <w:rFonts w:eastAsia="Calibri" w:cs="Arial"/>
          <w:bCs/>
          <w:snapToGrid w:val="0"/>
          <w:color w:val="000000"/>
          <w:kern w:val="28"/>
        </w:rPr>
        <w:t>the observation image</w:t>
      </w:r>
      <w:r w:rsidRPr="0061286C">
        <w:rPr>
          <w:rFonts w:eastAsia="Calibri" w:cs="Arial"/>
          <w:bCs/>
          <w:snapToGrid w:val="0"/>
          <w:color w:val="000000"/>
          <w:kern w:val="28"/>
        </w:rPr>
        <w:t>. You can also add or remove observation points. If you want to add more observation points, open a new Cyclorama and select the point you want to measure.</w:t>
      </w:r>
    </w:p>
    <w:p w14:paraId="76705B9D" w14:textId="77777777" w:rsidR="00661B87" w:rsidRPr="000B2A4B" w:rsidRDefault="00661B87" w:rsidP="000B2A4B">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4F779BA2" w14:textId="77777777" w:rsidR="00661B87" w:rsidRPr="000B2A4B" w:rsidRDefault="00661B87" w:rsidP="000B2A4B">
      <w:pPr>
        <w:pStyle w:val="Heading3"/>
      </w:pPr>
      <w:bookmarkStart w:id="37" w:name="_Ref377049425"/>
      <w:bookmarkStart w:id="38" w:name="_Toc412205298"/>
      <w:bookmarkStart w:id="39" w:name="_Toc42258414"/>
      <w:r w:rsidRPr="00A82918">
        <w:t>Smart Click measurement – line / surface measurement</w:t>
      </w:r>
      <w:bookmarkEnd w:id="37"/>
      <w:bookmarkEnd w:id="38"/>
      <w:bookmarkEnd w:id="39"/>
    </w:p>
    <w:p w14:paraId="3A9A6A99"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50F833C4"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5CE6CB48" w14:textId="77777777" w:rsidR="00661B87" w:rsidRPr="0061286C" w:rsidRDefault="00FB584E"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00661B87" w:rsidRPr="0061286C">
        <w:rPr>
          <w:rFonts w:eastAsia="Calibri" w:cs="Arial"/>
          <w:bCs/>
          <w:snapToGrid w:val="0"/>
          <w:color w:val="000000"/>
          <w:kern w:val="28"/>
        </w:rPr>
        <w:t>.</w:t>
      </w:r>
    </w:p>
    <w:p w14:paraId="1D116446"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3F40801C"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287F923B"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4119B607" w14:textId="77777777" w:rsidR="00661B87" w:rsidRPr="00A82918" w:rsidRDefault="0084404C" w:rsidP="00661B87">
      <w:pPr>
        <w:pStyle w:val="ListParagraph"/>
        <w:keepNext/>
      </w:pPr>
      <w:r>
        <w:rPr>
          <w:noProof/>
        </w:rPr>
        <w:lastRenderedPageBreak/>
        <w:drawing>
          <wp:inline distT="0" distB="0" distL="0" distR="0" wp14:anchorId="14F65ECB" wp14:editId="4A9F56D4">
            <wp:extent cx="5427879" cy="3528871"/>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3065" cy="3538744"/>
                    </a:xfrm>
                    <a:prstGeom prst="rect">
                      <a:avLst/>
                    </a:prstGeom>
                    <a:noFill/>
                    <a:ln>
                      <a:noFill/>
                    </a:ln>
                  </pic:spPr>
                </pic:pic>
              </a:graphicData>
            </a:graphic>
          </wp:inline>
        </w:drawing>
      </w:r>
      <w:r w:rsidR="00661B87">
        <w:rPr>
          <w:rFonts w:eastAsiaTheme="minorHAnsi"/>
          <w:noProof/>
          <w:kern w:val="28"/>
          <w:lang w:eastAsia="en-US"/>
        </w:rPr>
        <mc:AlternateContent>
          <mc:Choice Requires="wps">
            <w:drawing>
              <wp:inline distT="0" distB="0" distL="0" distR="0" wp14:anchorId="1FFD4011" wp14:editId="518F9F0C">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DC8637"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w14:anchorId="1FFD4011" id="Text Box 19" o:spid="_x0000_s1058"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" stroked="f">
                <v:textbox inset="0,2mm,0,0">
                  <w:txbxContent>
                    <w:p w14:paraId="3CDC8637"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14:paraId="12690728" w14:textId="77777777" w:rsidR="00661B87" w:rsidRPr="00A82918"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00FB584E">
        <w:rPr>
          <w:rFonts w:eastAsia="Calibri" w:cs="Arial"/>
          <w:bCs/>
          <w:i/>
          <w:snapToGrid w:val="0"/>
          <w:color w:val="000000"/>
          <w:kern w:val="28"/>
        </w:rPr>
        <w:t>Me</w:t>
      </w:r>
      <w:r w:rsidRPr="0061286C">
        <w:rPr>
          <w:rFonts w:eastAsia="Calibri" w:cs="Arial"/>
          <w:bCs/>
          <w:i/>
          <w:snapToGrid w:val="0"/>
          <w:color w:val="000000"/>
          <w:kern w:val="28"/>
        </w:rPr>
        <w:t>asurement</w:t>
      </w:r>
      <w:r w:rsidR="00FB584E">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6244507D"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want to edit or check some observation points, click the </w:t>
      </w:r>
      <w:r w:rsidR="007C6B62">
        <w:rPr>
          <w:rFonts w:eastAsia="Calibri" w:cs="Arial"/>
          <w:bCs/>
          <w:snapToGrid w:val="0"/>
          <w:color w:val="000000"/>
          <w:kern w:val="28"/>
        </w:rPr>
        <w:t>point number first</w:t>
      </w:r>
      <w:r w:rsidRPr="0061286C">
        <w:rPr>
          <w:rFonts w:eastAsia="Calibri" w:cs="Arial"/>
          <w:bCs/>
          <w:snapToGrid w:val="0"/>
          <w:color w:val="000000"/>
          <w:kern w:val="28"/>
        </w:rPr>
        <w:t>.</w:t>
      </w:r>
    </w:p>
    <w:p w14:paraId="71D0A5C5" w14:textId="77777777" w:rsidR="00661B87" w:rsidRPr="0061286C" w:rsidRDefault="007C6B62"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You can check the other Cycloramas in which Smart Click found the object by </w:t>
      </w:r>
      <w:r>
        <w:rPr>
          <w:rFonts w:eastAsia="Calibri" w:cs="Arial"/>
          <w:bCs/>
          <w:snapToGrid w:val="0"/>
          <w:color w:val="000000"/>
          <w:kern w:val="28"/>
        </w:rPr>
        <w:t>clicking</w:t>
      </w:r>
      <w:r w:rsidRPr="0061286C">
        <w:rPr>
          <w:rFonts w:eastAsia="Calibri" w:cs="Arial"/>
          <w:bCs/>
          <w:snapToGrid w:val="0"/>
          <w:color w:val="000000"/>
          <w:kern w:val="28"/>
        </w:rPr>
        <w:t xml:space="preserve"> the </w:t>
      </w:r>
      <w:r>
        <w:rPr>
          <w:rFonts w:eastAsia="Calibri" w:cs="Arial"/>
          <w:bCs/>
          <w:snapToGrid w:val="0"/>
          <w:color w:val="000000"/>
          <w:kern w:val="28"/>
        </w:rPr>
        <w:t xml:space="preserve">point line </w:t>
      </w:r>
      <w:r w:rsidRPr="0061286C">
        <w:rPr>
          <w:rFonts w:eastAsia="Calibri" w:cs="Arial"/>
          <w:bCs/>
          <w:snapToGrid w:val="0"/>
          <w:color w:val="000000"/>
          <w:kern w:val="28"/>
        </w:rPr>
        <w:t xml:space="preserve">and by clicking on </w:t>
      </w:r>
      <w:r>
        <w:rPr>
          <w:rFonts w:eastAsia="Calibri" w:cs="Arial"/>
          <w:bCs/>
          <w:snapToGrid w:val="0"/>
          <w:color w:val="000000"/>
          <w:kern w:val="28"/>
        </w:rPr>
        <w:t>the observation image</w:t>
      </w:r>
      <w:r w:rsidRPr="0061286C">
        <w:rPr>
          <w:rFonts w:eastAsia="Calibri" w:cs="Arial"/>
          <w:bCs/>
          <w:snapToGrid w:val="0"/>
          <w:color w:val="000000"/>
          <w:kern w:val="28"/>
        </w:rPr>
        <w:t>. You can also add or remove observation points. If you want to add more observation points, open a new Cyclorama and select the point you want to measure.</w:t>
      </w:r>
    </w:p>
    <w:p w14:paraId="6C747904"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14:paraId="4B53716F"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5B338737" w14:textId="77777777" w:rsidR="00FB584E" w:rsidRPr="000B2A4B" w:rsidRDefault="00661B87" w:rsidP="000B2A4B">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39C13370" w14:textId="77777777" w:rsidR="00661B87" w:rsidRPr="00A82918" w:rsidRDefault="00661B87" w:rsidP="00661B87">
      <w:pPr>
        <w:pStyle w:val="Heading3"/>
      </w:pPr>
      <w:bookmarkStart w:id="40" w:name="_Toc412205299"/>
      <w:bookmarkStart w:id="41" w:name="_Ref27134071"/>
      <w:bookmarkStart w:id="42" w:name="_Toc42258415"/>
      <w:r w:rsidRPr="00A82918">
        <w:t>How to import a measurement in a Cyclorama</w:t>
      </w:r>
      <w:bookmarkEnd w:id="40"/>
      <w:bookmarkEnd w:id="41"/>
      <w:bookmarkEnd w:id="42"/>
    </w:p>
    <w:p w14:paraId="43DF2D7F" w14:textId="77777777" w:rsidR="00661B87" w:rsidRPr="00A82918" w:rsidRDefault="00661B87" w:rsidP="00661B87">
      <w:pPr>
        <w:pStyle w:val="ListParagraph"/>
        <w:rPr>
          <w:rFonts w:eastAsia="Calibri" w:cs="Arial"/>
          <w:bCs/>
          <w:snapToGrid w:val="0"/>
          <w:color w:val="000000"/>
          <w:kern w:val="28"/>
        </w:rPr>
      </w:pPr>
    </w:p>
    <w:p w14:paraId="63E14ADC" w14:textId="77777777" w:rsidR="00FB584E" w:rsidRDefault="00661B87" w:rsidP="00FB584E">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Edit Tool</w:t>
      </w:r>
      <w:r w:rsidRPr="0061286C">
        <w:rPr>
          <w:rFonts w:eastAsia="Calibri" w:cs="Arial"/>
          <w:bCs/>
          <w:snapToGrid w:val="0"/>
          <w:color w:val="000000"/>
          <w:kern w:val="28"/>
        </w:rPr>
        <w:t xml:space="preserve">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w:t>
      </w:r>
    </w:p>
    <w:p w14:paraId="5501BF13" w14:textId="77777777" w:rsidR="00661B87" w:rsidRPr="00FB584E" w:rsidRDefault="00FB584E" w:rsidP="00CC7873">
      <w:pPr>
        <w:pStyle w:val="ListParagraph"/>
        <w:numPr>
          <w:ilvl w:val="0"/>
          <w:numId w:val="37"/>
        </w:numPr>
        <w:contextualSpacing/>
        <w:jc w:val="left"/>
        <w:rPr>
          <w:rFonts w:eastAsia="Calibri" w:cs="Arial"/>
          <w:bCs/>
          <w:snapToGrid w:val="0"/>
          <w:color w:val="000000"/>
          <w:kern w:val="28"/>
        </w:rPr>
      </w:pPr>
      <w:r w:rsidRPr="00FB584E">
        <w:rPr>
          <w:rFonts w:eastAsia="Calibri" w:cs="Arial"/>
          <w:bCs/>
          <w:snapToGrid w:val="0"/>
          <w:color w:val="000000"/>
          <w:kern w:val="28"/>
        </w:rPr>
        <w:t>Select a feature on the map to place the measurement back in the Cyclorama.</w:t>
      </w:r>
      <w:r w:rsidR="00661B87" w:rsidRPr="00FB584E">
        <w:rPr>
          <w:rFonts w:eastAsia="Calibri" w:cs="Arial"/>
          <w:bCs/>
          <w:snapToGrid w:val="0"/>
          <w:color w:val="000000"/>
          <w:kern w:val="28"/>
        </w:rPr>
        <w:br/>
      </w:r>
      <w:r w:rsidR="00661B87" w:rsidRPr="00FB584E">
        <w:rPr>
          <w:rFonts w:eastAsia="Calibri" w:cs="Arial"/>
          <w:bCs/>
          <w:snapToGrid w:val="0"/>
          <w:color w:val="000000"/>
          <w:kern w:val="28"/>
        </w:rPr>
        <w:br/>
      </w:r>
      <w:r>
        <w:rPr>
          <w:rFonts w:eastAsia="Calibri" w:cs="Arial"/>
          <w:bCs/>
          <w:noProof/>
          <w:snapToGrid w:val="0"/>
          <w:color w:val="000000"/>
          <w:kern w:val="28"/>
        </w:rPr>
        <w:lastRenderedPageBreak/>
        <w:drawing>
          <wp:inline distT="0" distB="0" distL="0" distR="0" wp14:anchorId="167C4AF5" wp14:editId="39545F10">
            <wp:extent cx="5749925" cy="372364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9925" cy="3723640"/>
                    </a:xfrm>
                    <a:prstGeom prst="rect">
                      <a:avLst/>
                    </a:prstGeom>
                    <a:noFill/>
                    <a:ln>
                      <a:noFill/>
                    </a:ln>
                  </pic:spPr>
                </pic:pic>
              </a:graphicData>
            </a:graphic>
          </wp:inline>
        </w:drawing>
      </w:r>
      <w:r w:rsidR="00661B87" w:rsidRPr="00FB584E">
        <w:rPr>
          <w:rFonts w:eastAsia="Calibri" w:cs="Arial"/>
          <w:bCs/>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14:anchorId="74CFBC48" wp14:editId="6076FD55">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0BDF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Pr>
                                <w:rFonts w:cs="Arial"/>
                                <w:i/>
                                <w:color w:val="000000" w:themeColor="text1"/>
                                <w:sz w:val="18"/>
                                <w:szCs w:val="18"/>
                              </w:rPr>
                              <w:t xml:space="preserve"> and measurement shown in Cyclorama</w:t>
                            </w:r>
                          </w:p>
                        </w:txbxContent>
                      </wps:txbx>
                      <wps:bodyPr rot="0" vert="horz" wrap="square" lIns="0" tIns="0" rIns="0" bIns="0" anchor="t" anchorCtr="0" upright="1">
                        <a:spAutoFit/>
                      </wps:bodyPr>
                    </wps:wsp>
                  </a:graphicData>
                </a:graphic>
              </wp:inline>
            </w:drawing>
          </mc:Choice>
          <mc:Fallback>
            <w:pict>
              <v:shape w14:anchorId="74CFBC48" id="Text Box 18" o:spid="_x0000_s1059"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" stroked="f">
                <v:textbox style="mso-fit-shape-to-text:t" inset="0,0,0,0">
                  <w:txbxContent>
                    <w:p w14:paraId="2510BDF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Pr>
                          <w:rFonts w:cs="Arial"/>
                          <w:i/>
                          <w:color w:val="000000" w:themeColor="text1"/>
                          <w:sz w:val="18"/>
                          <w:szCs w:val="18"/>
                        </w:rPr>
                        <w:t xml:space="preserve"> and measurement shown in Cyclorama</w:t>
                      </w:r>
                    </w:p>
                  </w:txbxContent>
                </v:textbox>
                <w10:anchorlock/>
              </v:shape>
            </w:pict>
          </mc:Fallback>
        </mc:AlternateContent>
      </w:r>
    </w:p>
    <w:p w14:paraId="3F0C1DFC"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a (selected) feature and select </w:t>
      </w:r>
      <w:r w:rsidRPr="00A82918">
        <w:rPr>
          <w:rFonts w:eastAsia="Calibri" w:cs="Arial"/>
          <w:bCs/>
          <w:i/>
          <w:snapToGrid w:val="0"/>
          <w:color w:val="000000"/>
          <w:kern w:val="28"/>
        </w:rPr>
        <w:t>Edit Vertices</w:t>
      </w:r>
      <w:r w:rsidRPr="0061286C">
        <w:rPr>
          <w:rFonts w:eastAsia="Calibri" w:cs="Arial"/>
          <w:bCs/>
          <w:snapToGrid w:val="0"/>
          <w:color w:val="000000"/>
          <w:kern w:val="28"/>
        </w:rPr>
        <w:t xml:space="preserve"> in the context menu to edit the measurement in the Cyclorama.</w:t>
      </w:r>
      <w:r w:rsidRPr="00A82918">
        <w:br/>
      </w:r>
      <w:r w:rsidRPr="00A82918">
        <w:br/>
      </w:r>
      <w:r w:rsidRPr="00A82918">
        <w:rPr>
          <w:noProof/>
          <w:lang w:eastAsia="en-US"/>
        </w:rPr>
        <w:drawing>
          <wp:inline distT="0" distB="0" distL="0" distR="0" wp14:anchorId="77F6B43A" wp14:editId="4E6CFD5F">
            <wp:extent cx="2367280" cy="23393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7280" cy="2339340"/>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640F95B" wp14:editId="45AAFBB7">
                <wp:extent cx="3486150" cy="273050"/>
                <wp:effectExtent l="4445" t="2540" r="0" b="635"/>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29DC6"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wps:txbx>
                      <wps:bodyPr rot="0" vert="horz" wrap="square" lIns="0" tIns="0" rIns="0" bIns="0" anchor="t" anchorCtr="0" upright="1">
                        <a:noAutofit/>
                      </wps:bodyPr>
                    </wps:wsp>
                  </a:graphicData>
                </a:graphic>
              </wp:inline>
            </w:drawing>
          </mc:Choice>
          <mc:Fallback>
            <w:pict>
              <v:shape w14:anchorId="4640F95B" id="Text Box 14" o:spid="_x0000_s1060" type="#_x0000_t202" style="width:27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" stroked="f">
                <v:textbox inset="0,0,0,0">
                  <w:txbxContent>
                    <w:p w14:paraId="2EA29DC6"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v:textbox>
                <w10:anchorlock/>
              </v:shape>
            </w:pict>
          </mc:Fallback>
        </mc:AlternateContent>
      </w:r>
    </w:p>
    <w:p w14:paraId="4EE71D78"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13626508" w14:textId="77777777" w:rsidR="00661B87" w:rsidRPr="00A82918" w:rsidRDefault="00661B87" w:rsidP="00DF53AC">
      <w:pPr>
        <w:pStyle w:val="ListParagraph"/>
        <w:numPr>
          <w:ilvl w:val="0"/>
          <w:numId w:val="37"/>
        </w:numPr>
        <w:contextualSpacing/>
        <w:jc w:val="left"/>
        <w:rPr>
          <w:rFonts w:eastAsia="Calibri" w:cs="Arial"/>
          <w:bCs/>
          <w:snapToGrid w:val="0"/>
          <w:color w:val="000000"/>
          <w:spacing w:val="-2"/>
          <w:kern w:val="28"/>
        </w:rPr>
      </w:pPr>
      <w:r w:rsidRPr="00A82918">
        <w:rPr>
          <w:rFonts w:eastAsia="Calibri" w:cs="Arial"/>
          <w:bCs/>
          <w:snapToGrid w:val="0"/>
          <w:color w:val="000000"/>
          <w:spacing w:val="-2"/>
          <w:kern w:val="28"/>
        </w:rPr>
        <w:t>If you want to edit a measurement point in the Cyclorama, select that point in the map.</w:t>
      </w:r>
    </w:p>
    <w:p w14:paraId="40CA8E9E"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Use the </w:t>
      </w:r>
      <w:r w:rsidRPr="00A82918">
        <w:rPr>
          <w:rFonts w:eastAsia="Calibri" w:cs="Arial"/>
          <w:bCs/>
          <w:i/>
          <w:snapToGrid w:val="0"/>
          <w:color w:val="000000"/>
          <w:kern w:val="28"/>
        </w:rPr>
        <w:t>Sketch Properties</w:t>
      </w:r>
      <w:r w:rsidRPr="0061286C">
        <w:rPr>
          <w:rFonts w:eastAsia="Calibri" w:cs="Arial"/>
          <w:bCs/>
          <w:snapToGrid w:val="0"/>
          <w:color w:val="000000"/>
          <w:kern w:val="28"/>
        </w:rPr>
        <w:t xml:space="preserve"> button in the </w:t>
      </w:r>
      <w:r w:rsidRPr="0061286C">
        <w:rPr>
          <w:rFonts w:eastAsia="Calibri" w:cs="Arial"/>
          <w:bCs/>
          <w:i/>
          <w:snapToGrid w:val="0"/>
          <w:color w:val="000000"/>
          <w:kern w:val="28"/>
        </w:rPr>
        <w:t xml:space="preserve">Editor </w:t>
      </w:r>
      <w:r w:rsidRPr="0061286C">
        <w:rPr>
          <w:rFonts w:eastAsia="Calibri" w:cs="Arial"/>
          <w:bCs/>
          <w:snapToGrid w:val="0"/>
          <w:color w:val="000000"/>
          <w:kern w:val="28"/>
        </w:rPr>
        <w:t>toolbar to view the values of the measurement points.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B876549" wp14:editId="24457823">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181EAFA8" wp14:editId="6C458ACF">
                <wp:extent cx="2624455" cy="400050"/>
                <wp:effectExtent l="4445" t="0" r="0" b="254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2FAD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wps:txbx>
                      <wps:bodyPr rot="0" vert="horz" wrap="square" lIns="0" tIns="72000" rIns="0" bIns="0" anchor="t" anchorCtr="0" upright="1">
                        <a:noAutofit/>
                      </wps:bodyPr>
                    </wps:wsp>
                  </a:graphicData>
                </a:graphic>
              </wp:inline>
            </w:drawing>
          </mc:Choice>
          <mc:Fallback>
            <w:pict>
              <v:shape w14:anchorId="181EAFA8" id="Text Box 13" o:spid="_x0000_s1061" type="#_x0000_t202" style="width:20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" stroked="f">
                <v:textbox inset="0,2mm,0,0">
                  <w:txbxContent>
                    <w:p w14:paraId="17C2FAD0"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v:textbox>
                <w10:anchorlock/>
              </v:shape>
            </w:pict>
          </mc:Fallback>
        </mc:AlternateContent>
      </w:r>
    </w:p>
    <w:p w14:paraId="35CE0B68" w14:textId="309BC894" w:rsidR="00661B87" w:rsidRDefault="00661B87" w:rsidP="00FB584E">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You can change the measurement values by selecting a point. The M value is the reference to the number of that point in the cyclorama.</w:t>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42EB0BAE" wp14:editId="4E2BDC04">
                <wp:extent cx="2225675" cy="258445"/>
                <wp:effectExtent l="4445" t="0" r="0" b="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3686C"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wps:txbx>
                      <wps:bodyPr rot="0" vert="horz" wrap="square" lIns="0" tIns="72000" rIns="0" bIns="0" anchor="t" anchorCtr="0" upright="1">
                        <a:spAutoFit/>
                      </wps:bodyPr>
                    </wps:wsp>
                  </a:graphicData>
                </a:graphic>
              </wp:inline>
            </w:drawing>
          </mc:Choice>
          <mc:Fallback>
            <w:pict>
              <v:shape w14:anchorId="42EB0BAE" id="Text Box 12" o:spid="_x0000_s1062"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" stroked="f">
                <v:textbox style="mso-fit-shape-to-text:t" inset="0,2mm,0,0">
                  <w:txbxContent>
                    <w:p w14:paraId="1E43686C" w14:textId="77777777" w:rsidR="00CC7873" w:rsidRPr="00DC7E61" w:rsidRDefault="00CC7873"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v:textbox>
                <w10:anchorlock/>
              </v:shape>
            </w:pict>
          </mc:Fallback>
        </mc:AlternateContent>
      </w:r>
    </w:p>
    <w:p w14:paraId="1C1F3D08" w14:textId="5EF62715" w:rsidR="00CC7873" w:rsidRPr="00A82918" w:rsidRDefault="00CC7873" w:rsidP="00CC7873">
      <w:pPr>
        <w:pStyle w:val="Heading3"/>
      </w:pPr>
      <w:bookmarkStart w:id="43" w:name="_Toc42258416"/>
      <w:r w:rsidRPr="00CC7873">
        <w:t xml:space="preserve">How </w:t>
      </w:r>
      <w:r w:rsidR="00AD675A">
        <w:t xml:space="preserve">to </w:t>
      </w:r>
      <w:r w:rsidRPr="00CC7873">
        <w:t xml:space="preserve">do a measurement without saving in </w:t>
      </w:r>
      <w:r w:rsidR="00AD675A">
        <w:t xml:space="preserve">a </w:t>
      </w:r>
      <w:r w:rsidRPr="00CC7873">
        <w:t>layer</w:t>
      </w:r>
      <w:bookmarkEnd w:id="43"/>
    </w:p>
    <w:p w14:paraId="636AA470" w14:textId="6367D51F" w:rsidR="00CC7873" w:rsidRPr="00E85ABA" w:rsidRDefault="00E85ABA" w:rsidP="00E85ABA">
      <w:pPr>
        <w:pStyle w:val="ListParagraph"/>
        <w:numPr>
          <w:ilvl w:val="0"/>
          <w:numId w:val="46"/>
        </w:numPr>
        <w:contextualSpacing/>
        <w:jc w:val="left"/>
        <w:rPr>
          <w:rFonts w:eastAsia="Calibri" w:cs="Arial"/>
          <w:bCs/>
          <w:snapToGrid w:val="0"/>
          <w:color w:val="000000"/>
          <w:kern w:val="28"/>
        </w:rPr>
      </w:pPr>
      <w:r w:rsidRPr="00E85ABA">
        <w:rPr>
          <w:rFonts w:eastAsia="Calibri" w:cs="Arial"/>
          <w:bCs/>
          <w:snapToGrid w:val="0"/>
          <w:color w:val="000000"/>
          <w:kern w:val="28"/>
        </w:rPr>
        <w:t>Click on the 'start measurement' button. See the figure below.</w:t>
      </w:r>
    </w:p>
    <w:p w14:paraId="1503DA76" w14:textId="2293DA89" w:rsidR="00E85ABA" w:rsidRDefault="00E85ABA" w:rsidP="00CC7873">
      <w:pPr>
        <w:contextualSpacing/>
        <w:jc w:val="left"/>
        <w:rPr>
          <w:rFonts w:eastAsia="Calibri" w:cs="Arial"/>
          <w:bCs/>
          <w:snapToGrid w:val="0"/>
          <w:color w:val="000000"/>
          <w:kern w:val="28"/>
        </w:rPr>
      </w:pPr>
      <w:r w:rsidRPr="00E85ABA">
        <w:rPr>
          <w:rFonts w:eastAsia="Calibri" w:cs="Arial"/>
          <w:bCs/>
          <w:snapToGrid w:val="0"/>
          <w:color w:val="000000"/>
          <w:kern w:val="28"/>
        </w:rPr>
        <w:drawing>
          <wp:inline distT="0" distB="0" distL="0" distR="0" wp14:anchorId="0DE7082E" wp14:editId="7A62278A">
            <wp:extent cx="3352800" cy="96336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9420" cy="991122"/>
                    </a:xfrm>
                    <a:prstGeom prst="rect">
                      <a:avLst/>
                    </a:prstGeom>
                  </pic:spPr>
                </pic:pic>
              </a:graphicData>
            </a:graphic>
          </wp:inline>
        </w:drawing>
      </w:r>
    </w:p>
    <w:p w14:paraId="1D3387EC" w14:textId="72FE59A4" w:rsidR="00E85ABA" w:rsidRDefault="00E85ABA" w:rsidP="00CC7873">
      <w:pPr>
        <w:contextualSpacing/>
        <w:jc w:val="left"/>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61047C69" wp14:editId="23E303D3">
                <wp:extent cx="2766060" cy="327660"/>
                <wp:effectExtent l="0" t="0" r="0" b="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32C72" w14:textId="06705AA2" w:rsidR="00E85ABA" w:rsidRPr="00DC7E61" w:rsidRDefault="00E85ABA" w:rsidP="00E85ABA">
                            <w:pPr>
                              <w:pStyle w:val="Caption"/>
                              <w:rPr>
                                <w:rFonts w:eastAsia="Calibri" w:cs="Arial"/>
                                <w:i/>
                                <w:noProof/>
                                <w:color w:val="000000" w:themeColor="text1"/>
                                <w:kern w:val="28"/>
                                <w:sz w:val="18"/>
                                <w:szCs w:val="18"/>
                              </w:rPr>
                            </w:pPr>
                            <w:r w:rsidRPr="00E85ABA">
                              <w:rPr>
                                <w:rFonts w:cs="Arial"/>
                                <w:i/>
                                <w:color w:val="000000" w:themeColor="text1"/>
                                <w:sz w:val="18"/>
                                <w:szCs w:val="18"/>
                              </w:rPr>
                              <w:t>Toolbar with the selected 'start measurement' button.</w:t>
                            </w:r>
                          </w:p>
                        </w:txbxContent>
                      </wps:txbx>
                      <wps:bodyPr rot="0" vert="horz" wrap="square" lIns="0" tIns="72000" rIns="0" bIns="0" anchor="t" anchorCtr="0" upright="1">
                        <a:noAutofit/>
                      </wps:bodyPr>
                    </wps:wsp>
                  </a:graphicData>
                </a:graphic>
              </wp:inline>
            </w:drawing>
          </mc:Choice>
          <mc:Fallback>
            <w:pict>
              <v:shape w14:anchorId="61047C69" id="Text Box 29" o:spid="_x0000_s1063" type="#_x0000_t202" style="width:217.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" stroked="f">
                <v:textbox inset="0,2mm,0,0">
                  <w:txbxContent>
                    <w:p w14:paraId="45132C72" w14:textId="06705AA2" w:rsidR="00E85ABA" w:rsidRPr="00DC7E61" w:rsidRDefault="00E85ABA" w:rsidP="00E85ABA">
                      <w:pPr>
                        <w:pStyle w:val="Caption"/>
                        <w:rPr>
                          <w:rFonts w:eastAsia="Calibri" w:cs="Arial"/>
                          <w:i/>
                          <w:noProof/>
                          <w:color w:val="000000" w:themeColor="text1"/>
                          <w:kern w:val="28"/>
                          <w:sz w:val="18"/>
                          <w:szCs w:val="18"/>
                        </w:rPr>
                      </w:pPr>
                      <w:r w:rsidRPr="00E85ABA">
                        <w:rPr>
                          <w:rFonts w:cs="Arial"/>
                          <w:i/>
                          <w:color w:val="000000" w:themeColor="text1"/>
                          <w:sz w:val="18"/>
                          <w:szCs w:val="18"/>
                        </w:rPr>
                        <w:t>Toolbar with the selected 'start measurement' button.</w:t>
                      </w:r>
                    </w:p>
                  </w:txbxContent>
                </v:textbox>
                <w10:anchorlock/>
              </v:shape>
            </w:pict>
          </mc:Fallback>
        </mc:AlternateContent>
      </w:r>
    </w:p>
    <w:p w14:paraId="02E13A0F" w14:textId="583982F0" w:rsidR="001B0412" w:rsidRPr="00E85ABA" w:rsidRDefault="001B0412" w:rsidP="001B0412">
      <w:pPr>
        <w:pStyle w:val="ListParagraph"/>
        <w:numPr>
          <w:ilvl w:val="0"/>
          <w:numId w:val="46"/>
        </w:numPr>
        <w:contextualSpacing/>
        <w:jc w:val="left"/>
        <w:rPr>
          <w:rFonts w:eastAsia="Calibri" w:cs="Arial"/>
          <w:bCs/>
          <w:snapToGrid w:val="0"/>
          <w:color w:val="000000"/>
          <w:kern w:val="28"/>
        </w:rPr>
      </w:pPr>
      <w:r w:rsidRPr="001B0412">
        <w:rPr>
          <w:rFonts w:eastAsia="Calibri" w:cs="Arial"/>
          <w:bCs/>
          <w:snapToGrid w:val="0"/>
          <w:color w:val="000000"/>
          <w:kern w:val="28"/>
        </w:rPr>
        <w:t>Select the type of measurement you want to take</w:t>
      </w:r>
      <w:r w:rsidRPr="00E85ABA">
        <w:rPr>
          <w:rFonts w:eastAsia="Calibri" w:cs="Arial"/>
          <w:bCs/>
          <w:snapToGrid w:val="0"/>
          <w:color w:val="000000"/>
          <w:kern w:val="28"/>
        </w:rPr>
        <w:t>.</w:t>
      </w:r>
      <w:r>
        <w:rPr>
          <w:rFonts w:eastAsia="Calibri" w:cs="Arial"/>
          <w:bCs/>
          <w:snapToGrid w:val="0"/>
          <w:color w:val="000000"/>
          <w:kern w:val="28"/>
        </w:rPr>
        <w:t xml:space="preserve"> See the figure below</w:t>
      </w:r>
    </w:p>
    <w:p w14:paraId="22C1E26A" w14:textId="77777777" w:rsidR="001B0412" w:rsidRDefault="001B0412" w:rsidP="00CC7873">
      <w:pPr>
        <w:contextualSpacing/>
        <w:jc w:val="left"/>
        <w:rPr>
          <w:rFonts w:eastAsia="Calibri" w:cs="Arial"/>
          <w:bCs/>
          <w:snapToGrid w:val="0"/>
          <w:color w:val="000000"/>
          <w:kern w:val="28"/>
        </w:rPr>
      </w:pPr>
    </w:p>
    <w:p w14:paraId="407E47C1" w14:textId="03A452AB" w:rsidR="001B0412" w:rsidRDefault="001B0412" w:rsidP="00CC7873">
      <w:pPr>
        <w:contextualSpacing/>
        <w:jc w:val="left"/>
        <w:rPr>
          <w:rFonts w:eastAsia="Calibri" w:cs="Arial"/>
          <w:bCs/>
          <w:snapToGrid w:val="0"/>
          <w:color w:val="000000"/>
          <w:kern w:val="28"/>
        </w:rPr>
      </w:pPr>
      <w:r w:rsidRPr="001B0412">
        <w:rPr>
          <w:rFonts w:eastAsia="Calibri" w:cs="Arial"/>
          <w:bCs/>
          <w:snapToGrid w:val="0"/>
          <w:color w:val="000000"/>
          <w:kern w:val="28"/>
        </w:rPr>
        <w:drawing>
          <wp:inline distT="0" distB="0" distL="0" distR="0" wp14:anchorId="278952AC" wp14:editId="67418779">
            <wp:extent cx="2651760" cy="157364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5397" cy="1587673"/>
                    </a:xfrm>
                    <a:prstGeom prst="rect">
                      <a:avLst/>
                    </a:prstGeom>
                  </pic:spPr>
                </pic:pic>
              </a:graphicData>
            </a:graphic>
          </wp:inline>
        </w:drawing>
      </w:r>
    </w:p>
    <w:p w14:paraId="520413EE" w14:textId="64FB206E" w:rsidR="001B0412" w:rsidRDefault="001B0412" w:rsidP="00CC7873">
      <w:pPr>
        <w:contextualSpacing/>
        <w:jc w:val="left"/>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4C9E9DE6" wp14:editId="7C1C652E">
                <wp:extent cx="2766060" cy="327660"/>
                <wp:effectExtent l="0" t="0" r="0" b="0"/>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2C8C79" w14:textId="0F70BC8E" w:rsidR="001B0412" w:rsidRPr="00DC7E61" w:rsidRDefault="001B0412" w:rsidP="001B0412">
                            <w:pPr>
                              <w:pStyle w:val="Caption"/>
                              <w:rPr>
                                <w:rFonts w:eastAsia="Calibri" w:cs="Arial"/>
                                <w:i/>
                                <w:noProof/>
                                <w:color w:val="000000" w:themeColor="text1"/>
                                <w:kern w:val="28"/>
                                <w:sz w:val="18"/>
                                <w:szCs w:val="18"/>
                              </w:rPr>
                            </w:pPr>
                            <w:r w:rsidRPr="001B0412">
                              <w:rPr>
                                <w:rFonts w:cs="Arial"/>
                                <w:i/>
                                <w:color w:val="000000" w:themeColor="text1"/>
                                <w:sz w:val="18"/>
                                <w:szCs w:val="18"/>
                              </w:rPr>
                              <w:t>The measurement type selection box.</w:t>
                            </w:r>
                            <w:r w:rsidRPr="00E85ABA">
                              <w:rPr>
                                <w:rFonts w:cs="Arial"/>
                                <w:i/>
                                <w:color w:val="000000" w:themeColor="text1"/>
                                <w:sz w:val="18"/>
                                <w:szCs w:val="18"/>
                              </w:rPr>
                              <w:t>.</w:t>
                            </w:r>
                          </w:p>
                        </w:txbxContent>
                      </wps:txbx>
                      <wps:bodyPr rot="0" vert="horz" wrap="square" lIns="0" tIns="72000" rIns="0" bIns="0" anchor="t" anchorCtr="0" upright="1">
                        <a:noAutofit/>
                      </wps:bodyPr>
                    </wps:wsp>
                  </a:graphicData>
                </a:graphic>
              </wp:inline>
            </w:drawing>
          </mc:Choice>
          <mc:Fallback>
            <w:pict>
              <v:shape w14:anchorId="4C9E9DE6" id="Text Box 36" o:spid="_x0000_s1064" type="#_x0000_t202" style="width:217.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" stroked="f">
                <v:textbox inset="0,2mm,0,0">
                  <w:txbxContent>
                    <w:p w14:paraId="3E2C8C79" w14:textId="0F70BC8E" w:rsidR="001B0412" w:rsidRPr="00DC7E61" w:rsidRDefault="001B0412" w:rsidP="001B0412">
                      <w:pPr>
                        <w:pStyle w:val="Caption"/>
                        <w:rPr>
                          <w:rFonts w:eastAsia="Calibri" w:cs="Arial"/>
                          <w:i/>
                          <w:noProof/>
                          <w:color w:val="000000" w:themeColor="text1"/>
                          <w:kern w:val="28"/>
                          <w:sz w:val="18"/>
                          <w:szCs w:val="18"/>
                        </w:rPr>
                      </w:pPr>
                      <w:r w:rsidRPr="001B0412">
                        <w:rPr>
                          <w:rFonts w:cs="Arial"/>
                          <w:i/>
                          <w:color w:val="000000" w:themeColor="text1"/>
                          <w:sz w:val="18"/>
                          <w:szCs w:val="18"/>
                        </w:rPr>
                        <w:t>The measurement type selection box.</w:t>
                      </w:r>
                      <w:r w:rsidRPr="00E85ABA">
                        <w:rPr>
                          <w:rFonts w:cs="Arial"/>
                          <w:i/>
                          <w:color w:val="000000" w:themeColor="text1"/>
                          <w:sz w:val="18"/>
                          <w:szCs w:val="18"/>
                        </w:rPr>
                        <w:t>.</w:t>
                      </w:r>
                    </w:p>
                  </w:txbxContent>
                </v:textbox>
                <w10:anchorlock/>
              </v:shape>
            </w:pict>
          </mc:Fallback>
        </mc:AlternateContent>
      </w:r>
    </w:p>
    <w:p w14:paraId="11180C5B" w14:textId="2C956B24" w:rsidR="000244DC" w:rsidRPr="000244DC" w:rsidRDefault="000244DC" w:rsidP="000244DC">
      <w:pPr>
        <w:pStyle w:val="ListParagraph"/>
        <w:numPr>
          <w:ilvl w:val="0"/>
          <w:numId w:val="46"/>
        </w:numPr>
        <w:contextualSpacing/>
        <w:jc w:val="left"/>
        <w:rPr>
          <w:rFonts w:eastAsia="Calibri" w:cs="Arial"/>
          <w:bCs/>
          <w:snapToGrid w:val="0"/>
          <w:color w:val="000000"/>
          <w:kern w:val="28"/>
        </w:rPr>
      </w:pPr>
      <w:r w:rsidRPr="000244DC">
        <w:rPr>
          <w:rFonts w:eastAsia="Calibri" w:cs="Arial"/>
          <w:bCs/>
          <w:snapToGrid w:val="0"/>
          <w:color w:val="000000"/>
          <w:kern w:val="28"/>
        </w:rPr>
        <w:t xml:space="preserve">Now it is possible to measure. </w:t>
      </w:r>
      <w:r w:rsidR="00277A71">
        <w:rPr>
          <w:rFonts w:eastAsia="Calibri" w:cs="Arial"/>
          <w:bCs/>
          <w:snapToGrid w:val="0"/>
          <w:color w:val="000000"/>
          <w:kern w:val="28"/>
        </w:rPr>
        <w:t>T</w:t>
      </w:r>
      <w:bookmarkStart w:id="44" w:name="_GoBack"/>
      <w:bookmarkEnd w:id="44"/>
      <w:r w:rsidRPr="000244DC">
        <w:rPr>
          <w:rFonts w:eastAsia="Calibri" w:cs="Arial"/>
          <w:bCs/>
          <w:snapToGrid w:val="0"/>
          <w:color w:val="000000"/>
          <w:kern w:val="28"/>
        </w:rPr>
        <w:t>he measurement is not stored in a layer.</w:t>
      </w:r>
    </w:p>
    <w:p w14:paraId="3C985D9D" w14:textId="77777777" w:rsidR="00661B87" w:rsidRPr="000B2A4B" w:rsidRDefault="00661B87" w:rsidP="00661B87">
      <w:pPr>
        <w:pStyle w:val="Heading2"/>
        <w:keepLines/>
        <w:numPr>
          <w:ilvl w:val="1"/>
          <w:numId w:val="40"/>
        </w:numPr>
        <w:spacing w:after="0" w:line="276" w:lineRule="auto"/>
        <w:ind w:right="0"/>
        <w:jc w:val="left"/>
        <w:rPr>
          <w:rFonts w:eastAsia="Calibri" w:cs="Arial"/>
          <w:snapToGrid w:val="0"/>
          <w:szCs w:val="22"/>
        </w:rPr>
      </w:pPr>
      <w:bookmarkStart w:id="45" w:name="_Toc412205301"/>
      <w:bookmarkStart w:id="46" w:name="_Toc42258417"/>
      <w:r>
        <w:rPr>
          <w:rFonts w:eastAsia="Calibri" w:cs="Arial"/>
          <w:snapToGrid w:val="0"/>
          <w:szCs w:val="22"/>
        </w:rPr>
        <w:t>Cyclorama search functionality</w:t>
      </w:r>
      <w:bookmarkEnd w:id="45"/>
      <w:bookmarkEnd w:id="46"/>
    </w:p>
    <w:p w14:paraId="3C4C18CB"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functionality, click on the cyclorama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sidR="00566114">
        <w:rPr>
          <w:rFonts w:eastAsia="Calibri" w:cs="Arial"/>
          <w:bCs/>
          <w:snapToGrid w:val="0"/>
          <w:color w:val="000000"/>
          <w:kern w:val="28"/>
        </w:rPr>
        <w:t>Street Smart</w:t>
      </w:r>
      <w:r w:rsidRPr="00EA1F83">
        <w:rPr>
          <w:rFonts w:eastAsia="Calibri" w:cs="Arial"/>
          <w:bCs/>
          <w:snapToGrid w:val="0"/>
          <w:color w:val="000000"/>
          <w:kern w:val="28"/>
        </w:rPr>
        <w:t xml:space="preserve"> toolbar.</w:t>
      </w:r>
    </w:p>
    <w:p w14:paraId="4E5FE588" w14:textId="77777777" w:rsidR="00661B87" w:rsidRDefault="000B2A4B" w:rsidP="000B2A4B">
      <w:pPr>
        <w:ind w:firstLine="360"/>
        <w:rPr>
          <w:rFonts w:eastAsia="Calibri" w:cs="Arial"/>
          <w:bCs/>
          <w:snapToGrid w:val="0"/>
          <w:color w:val="000000"/>
          <w:kern w:val="28"/>
        </w:rPr>
      </w:pPr>
      <w:r>
        <w:rPr>
          <w:rFonts w:eastAsia="Calibri" w:cs="Arial"/>
          <w:bCs/>
          <w:noProof/>
          <w:snapToGrid w:val="0"/>
          <w:color w:val="000000"/>
          <w:kern w:val="28"/>
        </w:rPr>
        <w:drawing>
          <wp:inline distT="0" distB="0" distL="0" distR="0" wp14:anchorId="03A45C13" wp14:editId="536CF77A">
            <wp:extent cx="980237" cy="4072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89340" cy="411017"/>
                    </a:xfrm>
                    <a:prstGeom prst="rect">
                      <a:avLst/>
                    </a:prstGeom>
                    <a:noFill/>
                    <a:ln>
                      <a:noFill/>
                    </a:ln>
                  </pic:spPr>
                </pic:pic>
              </a:graphicData>
            </a:graphic>
          </wp:inline>
        </w:drawing>
      </w:r>
    </w:p>
    <w:p w14:paraId="4FF57EAD" w14:textId="77777777"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165EF477" wp14:editId="53D53758">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8178B" w14:textId="77777777" w:rsidR="00CC7873" w:rsidRPr="00661B87" w:rsidRDefault="00CC7873"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wps:txbx>
                      <wps:bodyPr rot="0" vert="horz" wrap="square" lIns="0" tIns="72000" rIns="0" bIns="0" anchor="t" anchorCtr="0" upright="1">
                        <a:spAutoFit/>
                      </wps:bodyPr>
                    </wps:wsp>
                  </a:graphicData>
                </a:graphic>
              </wp:inline>
            </w:drawing>
          </mc:Choice>
          <mc:Fallback>
            <w:pict>
              <v:shape w14:anchorId="165EF477" id="Text Box 7" o:spid="_x0000_s1065"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" stroked="f">
                <v:textbox style="mso-fit-shape-to-text:t" inset="0,2mm,0,0">
                  <w:txbxContent>
                    <w:p w14:paraId="5CE8178B" w14:textId="77777777" w:rsidR="00CC7873" w:rsidRPr="00661B87" w:rsidRDefault="00CC7873"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v:textbox>
                <w10:anchorlock/>
              </v:shape>
            </w:pict>
          </mc:Fallback>
        </mc:AlternateContent>
      </w:r>
    </w:p>
    <w:p w14:paraId="18099EBF" w14:textId="77777777" w:rsidR="000B2A4B" w:rsidRPr="000B2A4B" w:rsidRDefault="00661B87" w:rsidP="000B2A4B">
      <w:pPr>
        <w:pStyle w:val="ListParagraph"/>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lastRenderedPageBreak/>
        <w:t>You will now see the cyclorama search window</w:t>
      </w:r>
      <w:r>
        <w:rPr>
          <w:rFonts w:eastAsia="Calibri" w:cs="Arial"/>
          <w:bCs/>
          <w:snapToGrid w:val="0"/>
          <w:color w:val="000000"/>
          <w:kern w:val="28"/>
        </w:rPr>
        <w:t>.</w:t>
      </w:r>
      <w:r w:rsidR="000B2A4B">
        <w:rPr>
          <w:rFonts w:eastAsia="Calibri" w:cs="Arial"/>
          <w:bCs/>
          <w:noProof/>
          <w:snapToGrid w:val="0"/>
          <w:color w:val="000000"/>
          <w:kern w:val="28"/>
        </w:rPr>
        <w:drawing>
          <wp:inline distT="0" distB="0" distL="0" distR="0" wp14:anchorId="35B91B10" wp14:editId="19500477">
            <wp:extent cx="2677757" cy="2531059"/>
            <wp:effectExtent l="0" t="0" r="889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3631" cy="2574420"/>
                    </a:xfrm>
                    <a:prstGeom prst="rect">
                      <a:avLst/>
                    </a:prstGeom>
                    <a:noFill/>
                    <a:ln>
                      <a:noFill/>
                    </a:ln>
                  </pic:spPr>
                </pic:pic>
              </a:graphicData>
            </a:graphic>
          </wp:inline>
        </w:drawing>
      </w:r>
    </w:p>
    <w:p w14:paraId="441BCE71" w14:textId="77777777" w:rsidR="00661B87" w:rsidRDefault="00661B87" w:rsidP="000B2A4B">
      <w:pPr>
        <w:ind w:firstLine="360"/>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2DC7FFEE" wp14:editId="6CB217DD">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93A2C" w14:textId="77777777" w:rsidR="00CC7873" w:rsidRPr="00661B87" w:rsidRDefault="00CC7873" w:rsidP="00661B87">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2DC7FFEE" id="Text Box 5" o:spid="_x0000_s1066"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" stroked="f">
                <v:textbox style="mso-fit-shape-to-text:t" inset="0,2mm,0,0">
                  <w:txbxContent>
                    <w:p w14:paraId="6A593A2C" w14:textId="77777777" w:rsidR="00CC7873" w:rsidRPr="00661B87" w:rsidRDefault="00CC7873" w:rsidP="00661B87">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79CBA2B5"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Enter a</w:t>
      </w:r>
      <w:r w:rsidR="00DC7E61">
        <w:rPr>
          <w:rFonts w:eastAsia="Calibri" w:cs="Arial"/>
          <w:bCs/>
          <w:snapToGrid w:val="0"/>
          <w:color w:val="000000"/>
          <w:kern w:val="28"/>
        </w:rPr>
        <w:t>n</w:t>
      </w:r>
      <w:r>
        <w:rPr>
          <w:rFonts w:eastAsia="Calibri" w:cs="Arial"/>
          <w:bCs/>
          <w:snapToGrid w:val="0"/>
          <w:color w:val="000000"/>
          <w:kern w:val="28"/>
        </w:rPr>
        <w:t xml:space="preserve"> imageId and press the ‘Find’ button.</w:t>
      </w:r>
    </w:p>
    <w:p w14:paraId="142DFBE8"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After a few seconds you will get the results</w:t>
      </w:r>
    </w:p>
    <w:p w14:paraId="4325BA63"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sectPr w:rsidR="00661B87" w:rsidSect="00B23F2D">
      <w:headerReference w:type="default" r:id="rId50"/>
      <w:footerReference w:type="default" r:id="rId51"/>
      <w:headerReference w:type="first" r:id="rId52"/>
      <w:footerReference w:type="first" r:id="rId53"/>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A03E4" w14:textId="77777777" w:rsidR="00D06706" w:rsidRDefault="00D06706">
      <w:r>
        <w:separator/>
      </w:r>
    </w:p>
  </w:endnote>
  <w:endnote w:type="continuationSeparator" w:id="0">
    <w:p w14:paraId="70A3A13C" w14:textId="77777777" w:rsidR="00D06706" w:rsidRDefault="00D06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56" w:type="dxa"/>
      <w:tblLayout w:type="fixed"/>
      <w:tblLook w:val="0000" w:firstRow="0" w:lastRow="0" w:firstColumn="0" w:lastColumn="0" w:noHBand="0" w:noVBand="0"/>
    </w:tblPr>
    <w:tblGrid>
      <w:gridCol w:w="10456"/>
    </w:tblGrid>
    <w:tr w:rsidR="00CC7873" w14:paraId="3ED385C2" w14:textId="77777777" w:rsidTr="00896672">
      <w:tc>
        <w:tcPr>
          <w:tcW w:w="10456" w:type="dxa"/>
          <w:vAlign w:val="center"/>
        </w:tcPr>
        <w:p w14:paraId="36ED0B33" w14:textId="74D8FE56" w:rsidR="00CC7873" w:rsidRDefault="00CC7873" w:rsidP="005673AE">
          <w:pPr>
            <w:pStyle w:val="Footer"/>
          </w:pPr>
          <w:fldSimple w:instr=" FILENAME \* MERGEFORMAT ">
            <w:r>
              <w:rPr>
                <w:noProof/>
              </w:rPr>
              <w:t>Street Smart for ArcMap User Manual - EN090719</w:t>
            </w:r>
          </w:fldSimple>
          <w:r>
            <w:br/>
          </w:r>
          <w:r w:rsidRPr="00A831EE">
            <w:t>© 201</w:t>
          </w:r>
          <w:r>
            <w:t>9</w:t>
          </w:r>
          <w:r w:rsidRPr="00A831EE">
            <w:t xml:space="preserve"> CycloMedia Technology B.V. </w:t>
          </w:r>
          <w:r>
            <w:rPr>
              <w:noProof/>
              <w:lang w:eastAsia="en-US"/>
            </w:rPr>
            <w:drawing>
              <wp:anchor distT="0" distB="0" distL="114300" distR="114300" simplePos="0" relativeHeight="251664896" behindDoc="0" locked="0" layoutInCell="1" allowOverlap="1" wp14:anchorId="720F23FC" wp14:editId="49E45FC6">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53BF4256" w14:textId="77777777" w:rsidR="00CC7873" w:rsidRDefault="00CC7873">
    <w:pPr>
      <w:pStyle w:val="Footer"/>
      <w:rPr>
        <w:sz w:val="16"/>
      </w:rPr>
    </w:pPr>
    <w:r w:rsidRPr="0051058B">
      <w:rPr>
        <w:noProof/>
        <w:lang w:eastAsia="en-US"/>
      </w:rPr>
      <w:drawing>
        <wp:anchor distT="0" distB="0" distL="114300" distR="114300" simplePos="0" relativeHeight="251652608" behindDoc="0" locked="0" layoutInCell="1" allowOverlap="1" wp14:anchorId="593B180E" wp14:editId="4B16A4DB">
          <wp:simplePos x="0" y="0"/>
          <wp:positionH relativeFrom="column">
            <wp:posOffset>-995045</wp:posOffset>
          </wp:positionH>
          <wp:positionV relativeFrom="paragraph">
            <wp:posOffset>81280</wp:posOffset>
          </wp:positionV>
          <wp:extent cx="7794914" cy="166255"/>
          <wp:effectExtent l="19050" t="0" r="0" b="0"/>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952A1" w14:textId="77777777" w:rsidR="00CC7873" w:rsidRDefault="00CC7873" w:rsidP="00D2084A">
    <w:pPr>
      <w:pStyle w:val="Footer"/>
    </w:pPr>
    <w:r>
      <w:rPr>
        <w:noProof/>
        <w:lang w:eastAsia="en-US"/>
      </w:rPr>
      <w:drawing>
        <wp:anchor distT="0" distB="0" distL="114300" distR="114300" simplePos="0" relativeHeight="251688448" behindDoc="0" locked="0" layoutInCell="1" allowOverlap="1" wp14:anchorId="755959CD" wp14:editId="7FD7104B">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r w:rsidRPr="00FE1415">
      <w:rPr>
        <w:noProof/>
        <w:lang w:eastAsia="en-US"/>
      </w:rPr>
      <w:drawing>
        <wp:anchor distT="0" distB="0" distL="114300" distR="114300" simplePos="0" relativeHeight="251659264" behindDoc="0" locked="0" layoutInCell="1" allowOverlap="1" wp14:anchorId="78991324" wp14:editId="23803CB3">
          <wp:simplePos x="0" y="0"/>
          <wp:positionH relativeFrom="column">
            <wp:posOffset>-995300</wp:posOffset>
          </wp:positionH>
          <wp:positionV relativeFrom="paragraph">
            <wp:posOffset>107793</wp:posOffset>
          </wp:positionV>
          <wp:extent cx="7794913" cy="166255"/>
          <wp:effectExtent l="19050" t="0" r="0"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3" cy="166255"/>
                  </a:xfrm>
                  <a:prstGeom prst="rect">
                    <a:avLst/>
                  </a:prstGeom>
                  <a:noFill/>
                  <a:ln w="9525">
                    <a:noFill/>
                    <a:miter lim="800000"/>
                    <a:headEnd/>
                    <a:tailEnd/>
                  </a:ln>
                </pic:spPr>
              </pic:pic>
            </a:graphicData>
          </a:graphic>
        </wp:anchor>
      </w:drawing>
    </w:r>
    <w:r>
      <w:rPr>
        <w:noProof/>
        <w:lang w:eastAsia="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876E9" w14:textId="77777777" w:rsidR="00D06706" w:rsidRDefault="00D06706">
      <w:r>
        <w:separator/>
      </w:r>
    </w:p>
  </w:footnote>
  <w:footnote w:type="continuationSeparator" w:id="0">
    <w:p w14:paraId="118E6C2D" w14:textId="77777777" w:rsidR="00D06706" w:rsidRDefault="00D067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F9E5" w14:textId="77777777" w:rsidR="00CC7873" w:rsidRDefault="00CC7873" w:rsidP="004B1705">
    <w:pPr>
      <w:pStyle w:val="StandaardCM"/>
      <w:jc w:val="right"/>
    </w:pPr>
    <w:sdt>
      <w:sdtPr>
        <w:rPr>
          <w:lang w:val="en-US"/>
        </w:rPr>
        <w:alias w:val="Categorie"/>
        <w:id w:val="30862924"/>
        <w:dataBinding w:prefixMappings="xmlns:ns0='http://purl.org/dc/elements/1.1/' xmlns:ns1='http://schemas.openxmlformats.org/package/2006/metadata/core-properties' " w:xpath="/ns1:coreProperties[1]/ns1:category[1]" w:storeItemID="{6C3C8BC8-F283-45AE-878A-BAB7291924A1}"/>
        <w:text/>
      </w:sdtPr>
      <w:sdtContent>
        <w:r>
          <w:rPr>
            <w:lang w:val="en-US"/>
          </w:rPr>
          <w:t>Street Smart for ArcMap User Manual</w:t>
        </w:r>
      </w:sdtContent>
    </w:sdt>
    <w:r>
      <w:rPr>
        <w:noProof/>
        <w:snapToGrid/>
        <w:lang w:val="en-US"/>
      </w:rPr>
      <mc:AlternateContent>
        <mc:Choice Requires="wps">
          <w:drawing>
            <wp:anchor distT="0" distB="0" distL="114300" distR="114300" simplePos="0" relativeHeight="251666432" behindDoc="0" locked="0" layoutInCell="0" allowOverlap="1" wp14:anchorId="0672C61B" wp14:editId="7C26A830">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14:paraId="6237D952" w14:textId="77777777" w:rsidR="00CC7873" w:rsidRDefault="00CC7873" w:rsidP="00D80CF3">
                          <w:pPr>
                            <w:pStyle w:val="Footer"/>
                            <w:spacing w:line="360" w:lineRule="auto"/>
                            <w:jc w:val="center"/>
                            <w:rPr>
                              <w:rFonts w:cs="Arial"/>
                              <w:sz w:val="2"/>
                              <w:szCs w:val="2"/>
                            </w:rPr>
                          </w:pPr>
                        </w:p>
                        <w:p w14:paraId="1398FBA1" w14:textId="77777777" w:rsidR="00CC7873" w:rsidRDefault="00CC7873" w:rsidP="00D80CF3">
                          <w:pPr>
                            <w:pStyle w:val="Footer"/>
                            <w:spacing w:line="360" w:lineRule="auto"/>
                            <w:jc w:val="center"/>
                            <w:rPr>
                              <w:rFonts w:cs="Arial"/>
                              <w:sz w:val="2"/>
                              <w:szCs w:val="2"/>
                            </w:rPr>
                          </w:pPr>
                        </w:p>
                        <w:p w14:paraId="6EFA04FC" w14:textId="77777777" w:rsidR="00CC7873" w:rsidRPr="00D80CF3" w:rsidRDefault="00CC7873" w:rsidP="00D80CF3">
                          <w:pPr>
                            <w:pStyle w:val="Footer"/>
                            <w:spacing w:line="360" w:lineRule="auto"/>
                            <w:jc w:val="center"/>
                            <w:rPr>
                              <w:rFonts w:cs="Arial"/>
                              <w:sz w:val="2"/>
                              <w:szCs w:val="2"/>
                            </w:rPr>
                          </w:pPr>
                        </w:p>
                        <w:p w14:paraId="089E2BEA" w14:textId="77777777" w:rsidR="00CC7873" w:rsidRPr="00D80CF3" w:rsidRDefault="00CC7873" w:rsidP="00D80CF3">
                          <w:pPr>
                            <w:pStyle w:val="Footer"/>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Pr="006C1AD0">
                            <w:rPr>
                              <w:rFonts w:cs="Arial"/>
                              <w:noProof/>
                              <w:color w:val="FFFFFF" w:themeColor="background1"/>
                              <w:sz w:val="32"/>
                              <w:szCs w:val="32"/>
                            </w:rPr>
                            <w:t>21</w:t>
                          </w:r>
                          <w:r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672C6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67"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" o:allowincell="f" adj="21600,0" fillcolor="#00609e" stroked="f" strokecolor="#4f81bd [3204]">
              <v:textbox inset=",0,,0">
                <w:txbxContent>
                  <w:p w14:paraId="6237D952" w14:textId="77777777" w:rsidR="00CC7873" w:rsidRDefault="00CC7873" w:rsidP="00D80CF3">
                    <w:pPr>
                      <w:pStyle w:val="Footer"/>
                      <w:spacing w:line="360" w:lineRule="auto"/>
                      <w:jc w:val="center"/>
                      <w:rPr>
                        <w:rFonts w:cs="Arial"/>
                        <w:sz w:val="2"/>
                        <w:szCs w:val="2"/>
                      </w:rPr>
                    </w:pPr>
                  </w:p>
                  <w:p w14:paraId="1398FBA1" w14:textId="77777777" w:rsidR="00CC7873" w:rsidRDefault="00CC7873" w:rsidP="00D80CF3">
                    <w:pPr>
                      <w:pStyle w:val="Footer"/>
                      <w:spacing w:line="360" w:lineRule="auto"/>
                      <w:jc w:val="center"/>
                      <w:rPr>
                        <w:rFonts w:cs="Arial"/>
                        <w:sz w:val="2"/>
                        <w:szCs w:val="2"/>
                      </w:rPr>
                    </w:pPr>
                  </w:p>
                  <w:p w14:paraId="6EFA04FC" w14:textId="77777777" w:rsidR="00CC7873" w:rsidRPr="00D80CF3" w:rsidRDefault="00CC7873" w:rsidP="00D80CF3">
                    <w:pPr>
                      <w:pStyle w:val="Footer"/>
                      <w:spacing w:line="360" w:lineRule="auto"/>
                      <w:jc w:val="center"/>
                      <w:rPr>
                        <w:rFonts w:cs="Arial"/>
                        <w:sz w:val="2"/>
                        <w:szCs w:val="2"/>
                      </w:rPr>
                    </w:pPr>
                  </w:p>
                  <w:p w14:paraId="089E2BEA" w14:textId="77777777" w:rsidR="00CC7873" w:rsidRPr="00D80CF3" w:rsidRDefault="00CC7873" w:rsidP="00D80CF3">
                    <w:pPr>
                      <w:pStyle w:val="Footer"/>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Pr="006C1AD0">
                      <w:rPr>
                        <w:rFonts w:cs="Arial"/>
                        <w:noProof/>
                        <w:color w:val="FFFFFF" w:themeColor="background1"/>
                        <w:sz w:val="32"/>
                        <w:szCs w:val="32"/>
                      </w:rPr>
                      <w:t>21</w:t>
                    </w:r>
                    <w:r w:rsidRPr="00D80CF3">
                      <w:rPr>
                        <w:rFonts w:cs="Arial"/>
                        <w:sz w:val="32"/>
                        <w:szCs w:val="32"/>
                      </w:rPr>
                      <w:fldChar w:fldCharType="end"/>
                    </w:r>
                  </w:p>
                </w:txbxContent>
              </v:textbox>
              <w10:wrap anchorx="margin" anchory="margin"/>
            </v:shape>
          </w:pict>
        </mc:Fallback>
      </mc:AlternateContent>
    </w:r>
  </w:p>
  <w:p w14:paraId="424AC38C" w14:textId="77777777" w:rsidR="00CC7873" w:rsidRDefault="00CC7873" w:rsidP="00844E62">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D3525" w14:textId="77777777" w:rsidR="00CC7873" w:rsidRDefault="00CC7873">
    <w:pPr>
      <w:pStyle w:val="Header"/>
    </w:pPr>
    <w:r>
      <w:rPr>
        <w:lang w:eastAsia="en-US"/>
      </w:rPr>
      <w:drawing>
        <wp:anchor distT="0" distB="0" distL="114300" distR="114300" simplePos="0" relativeHeight="251661824" behindDoc="0" locked="0" layoutInCell="1" allowOverlap="1" wp14:anchorId="3EBF423F" wp14:editId="4A5D38D0">
          <wp:simplePos x="0" y="0"/>
          <wp:positionH relativeFrom="column">
            <wp:posOffset>-990600</wp:posOffset>
          </wp:positionH>
          <wp:positionV relativeFrom="paragraph">
            <wp:posOffset>-350520</wp:posOffset>
          </wp:positionV>
          <wp:extent cx="7610475" cy="5943600"/>
          <wp:effectExtent l="0" t="0" r="0"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5B0A1AE8"/>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5751898"/>
    <w:multiLevelType w:val="hybridMultilevel"/>
    <w:tmpl w:val="613E179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14C4247"/>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157C7882"/>
    <w:multiLevelType w:val="hybridMultilevel"/>
    <w:tmpl w:val="14B610E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55D287A"/>
    <w:multiLevelType w:val="hybridMultilevel"/>
    <w:tmpl w:val="3350D15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806E42"/>
    <w:multiLevelType w:val="hybridMultilevel"/>
    <w:tmpl w:val="B0F8AB5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7" w15:restartNumberingAfterBreak="0">
    <w:nsid w:val="507B3B6A"/>
    <w:multiLevelType w:val="hybridMultilevel"/>
    <w:tmpl w:val="14B610E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B4821AD"/>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32"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7"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6"/>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31"/>
  </w:num>
  <w:num w:numId="12">
    <w:abstractNumId w:val="22"/>
  </w:num>
  <w:num w:numId="13">
    <w:abstractNumId w:val="25"/>
  </w:num>
  <w:num w:numId="14">
    <w:abstractNumId w:val="34"/>
  </w:num>
  <w:num w:numId="15">
    <w:abstractNumId w:val="33"/>
  </w:num>
  <w:num w:numId="16">
    <w:abstractNumId w:val="26"/>
  </w:num>
  <w:num w:numId="17">
    <w:abstractNumId w:val="15"/>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29"/>
  </w:num>
  <w:num w:numId="27">
    <w:abstractNumId w:val="20"/>
  </w:num>
  <w:num w:numId="28">
    <w:abstractNumId w:val="18"/>
  </w:num>
  <w:num w:numId="29">
    <w:abstractNumId w:val="17"/>
  </w:num>
  <w:num w:numId="30">
    <w:abstractNumId w:val="24"/>
  </w:num>
  <w:num w:numId="31">
    <w:abstractNumId w:val="9"/>
  </w:num>
  <w:num w:numId="32">
    <w:abstractNumId w:val="11"/>
  </w:num>
  <w:num w:numId="33">
    <w:abstractNumId w:val="35"/>
  </w:num>
  <w:num w:numId="34">
    <w:abstractNumId w:val="13"/>
  </w:num>
  <w:num w:numId="35">
    <w:abstractNumId w:val="28"/>
  </w:num>
  <w:num w:numId="36">
    <w:abstractNumId w:val="12"/>
  </w:num>
  <w:num w:numId="37">
    <w:abstractNumId w:val="38"/>
  </w:num>
  <w:num w:numId="38">
    <w:abstractNumId w:val="32"/>
  </w:num>
  <w:num w:numId="39">
    <w:abstractNumId w:val="37"/>
  </w:num>
  <w:num w:numId="40">
    <w:abstractNumId w:val="19"/>
  </w:num>
  <w:num w:numId="41">
    <w:abstractNumId w:val="30"/>
  </w:num>
  <w:num w:numId="42">
    <w:abstractNumId w:val="14"/>
  </w:num>
  <w:num w:numId="43">
    <w:abstractNumId w:val="27"/>
  </w:num>
  <w:num w:numId="44">
    <w:abstractNumId w:val="21"/>
  </w:num>
  <w:num w:numId="45">
    <w:abstractNumId w:val="10"/>
  </w:num>
  <w:num w:numId="46">
    <w:abstractNumId w:val="23"/>
  </w:num>
  <w:num w:numId="47">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isplayBackgroundShape/>
  <w:embedTrueTypeFonts/>
  <w:saveSubsetFont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495"/>
    <w:rsid w:val="0000169A"/>
    <w:rsid w:val="00004B80"/>
    <w:rsid w:val="000056BF"/>
    <w:rsid w:val="00006E42"/>
    <w:rsid w:val="000124F7"/>
    <w:rsid w:val="00014415"/>
    <w:rsid w:val="00014EC5"/>
    <w:rsid w:val="000169D9"/>
    <w:rsid w:val="00020B30"/>
    <w:rsid w:val="0002422D"/>
    <w:rsid w:val="000244DC"/>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55D1"/>
    <w:rsid w:val="0008607B"/>
    <w:rsid w:val="00086866"/>
    <w:rsid w:val="00091098"/>
    <w:rsid w:val="0009387D"/>
    <w:rsid w:val="0009416E"/>
    <w:rsid w:val="000957A5"/>
    <w:rsid w:val="00095C06"/>
    <w:rsid w:val="000978B9"/>
    <w:rsid w:val="000A0640"/>
    <w:rsid w:val="000A07F4"/>
    <w:rsid w:val="000A1B2C"/>
    <w:rsid w:val="000A25A9"/>
    <w:rsid w:val="000A3ABB"/>
    <w:rsid w:val="000A4484"/>
    <w:rsid w:val="000A75AF"/>
    <w:rsid w:val="000B2496"/>
    <w:rsid w:val="000B2A4B"/>
    <w:rsid w:val="000B2F69"/>
    <w:rsid w:val="000B370B"/>
    <w:rsid w:val="000B3F5B"/>
    <w:rsid w:val="000B42AB"/>
    <w:rsid w:val="000B5854"/>
    <w:rsid w:val="000B5EA3"/>
    <w:rsid w:val="000C1019"/>
    <w:rsid w:val="000C13DB"/>
    <w:rsid w:val="000C14E4"/>
    <w:rsid w:val="000C1EC9"/>
    <w:rsid w:val="000C2C10"/>
    <w:rsid w:val="000C46C7"/>
    <w:rsid w:val="000C6DA8"/>
    <w:rsid w:val="000C70AA"/>
    <w:rsid w:val="000D2B39"/>
    <w:rsid w:val="000D2D11"/>
    <w:rsid w:val="000D6227"/>
    <w:rsid w:val="000D65C6"/>
    <w:rsid w:val="000E0C11"/>
    <w:rsid w:val="000E2BC0"/>
    <w:rsid w:val="000E5F78"/>
    <w:rsid w:val="000F0713"/>
    <w:rsid w:val="000F0BA1"/>
    <w:rsid w:val="000F0FEB"/>
    <w:rsid w:val="000F31B3"/>
    <w:rsid w:val="000F45DD"/>
    <w:rsid w:val="000F478B"/>
    <w:rsid w:val="000F729F"/>
    <w:rsid w:val="000F7910"/>
    <w:rsid w:val="00100E3B"/>
    <w:rsid w:val="00101ABA"/>
    <w:rsid w:val="00101BFB"/>
    <w:rsid w:val="001037E1"/>
    <w:rsid w:val="00104DAA"/>
    <w:rsid w:val="00107BA5"/>
    <w:rsid w:val="00110C88"/>
    <w:rsid w:val="001139EE"/>
    <w:rsid w:val="0011447D"/>
    <w:rsid w:val="00115AD1"/>
    <w:rsid w:val="00116AF3"/>
    <w:rsid w:val="00120D11"/>
    <w:rsid w:val="001221EE"/>
    <w:rsid w:val="00122382"/>
    <w:rsid w:val="001250DC"/>
    <w:rsid w:val="0012564F"/>
    <w:rsid w:val="00125A73"/>
    <w:rsid w:val="00127FA9"/>
    <w:rsid w:val="00132500"/>
    <w:rsid w:val="00134852"/>
    <w:rsid w:val="00135933"/>
    <w:rsid w:val="001360BD"/>
    <w:rsid w:val="0013681B"/>
    <w:rsid w:val="00137703"/>
    <w:rsid w:val="00142633"/>
    <w:rsid w:val="00147833"/>
    <w:rsid w:val="00151407"/>
    <w:rsid w:val="00151583"/>
    <w:rsid w:val="00151F35"/>
    <w:rsid w:val="0015229E"/>
    <w:rsid w:val="001533F8"/>
    <w:rsid w:val="00157C1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F1"/>
    <w:rsid w:val="00196C92"/>
    <w:rsid w:val="001A2677"/>
    <w:rsid w:val="001A383C"/>
    <w:rsid w:val="001A4F07"/>
    <w:rsid w:val="001A50EA"/>
    <w:rsid w:val="001A5875"/>
    <w:rsid w:val="001A7ACE"/>
    <w:rsid w:val="001B0374"/>
    <w:rsid w:val="001B0412"/>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99"/>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6181"/>
    <w:rsid w:val="00230D7F"/>
    <w:rsid w:val="00232651"/>
    <w:rsid w:val="00234FC1"/>
    <w:rsid w:val="002358E5"/>
    <w:rsid w:val="00235D0B"/>
    <w:rsid w:val="00237EEC"/>
    <w:rsid w:val="00240920"/>
    <w:rsid w:val="00240B1B"/>
    <w:rsid w:val="00243705"/>
    <w:rsid w:val="002448B9"/>
    <w:rsid w:val="00244D1D"/>
    <w:rsid w:val="00245A31"/>
    <w:rsid w:val="00245E50"/>
    <w:rsid w:val="002478F7"/>
    <w:rsid w:val="00250991"/>
    <w:rsid w:val="00251593"/>
    <w:rsid w:val="00251D25"/>
    <w:rsid w:val="00253194"/>
    <w:rsid w:val="00253254"/>
    <w:rsid w:val="002545AA"/>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730"/>
    <w:rsid w:val="00276633"/>
    <w:rsid w:val="00277A71"/>
    <w:rsid w:val="00280503"/>
    <w:rsid w:val="002805DE"/>
    <w:rsid w:val="002810EC"/>
    <w:rsid w:val="00281173"/>
    <w:rsid w:val="002816BB"/>
    <w:rsid w:val="0028318A"/>
    <w:rsid w:val="00283AF4"/>
    <w:rsid w:val="002871AF"/>
    <w:rsid w:val="00287915"/>
    <w:rsid w:val="0029091F"/>
    <w:rsid w:val="002930C1"/>
    <w:rsid w:val="00293537"/>
    <w:rsid w:val="002978E2"/>
    <w:rsid w:val="00297E16"/>
    <w:rsid w:val="002A3270"/>
    <w:rsid w:val="002A575E"/>
    <w:rsid w:val="002A58E5"/>
    <w:rsid w:val="002A6091"/>
    <w:rsid w:val="002A6986"/>
    <w:rsid w:val="002B0C92"/>
    <w:rsid w:val="002B1BE2"/>
    <w:rsid w:val="002B1E07"/>
    <w:rsid w:val="002B36E4"/>
    <w:rsid w:val="002B4F79"/>
    <w:rsid w:val="002B5C82"/>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D13"/>
    <w:rsid w:val="00330761"/>
    <w:rsid w:val="003328BE"/>
    <w:rsid w:val="0033447E"/>
    <w:rsid w:val="00336384"/>
    <w:rsid w:val="00336481"/>
    <w:rsid w:val="00340B16"/>
    <w:rsid w:val="0034238C"/>
    <w:rsid w:val="00343068"/>
    <w:rsid w:val="0034332F"/>
    <w:rsid w:val="00345FCF"/>
    <w:rsid w:val="00347375"/>
    <w:rsid w:val="00347F09"/>
    <w:rsid w:val="00350A09"/>
    <w:rsid w:val="00350B09"/>
    <w:rsid w:val="00351479"/>
    <w:rsid w:val="0035439D"/>
    <w:rsid w:val="00356BC3"/>
    <w:rsid w:val="00356DFE"/>
    <w:rsid w:val="003571BE"/>
    <w:rsid w:val="00366027"/>
    <w:rsid w:val="0036690E"/>
    <w:rsid w:val="003676AD"/>
    <w:rsid w:val="00367F0C"/>
    <w:rsid w:val="00370E64"/>
    <w:rsid w:val="00371772"/>
    <w:rsid w:val="00373CE6"/>
    <w:rsid w:val="00373E2E"/>
    <w:rsid w:val="00376BA0"/>
    <w:rsid w:val="00380D5C"/>
    <w:rsid w:val="00381E44"/>
    <w:rsid w:val="003849CC"/>
    <w:rsid w:val="00386A78"/>
    <w:rsid w:val="00387202"/>
    <w:rsid w:val="00397617"/>
    <w:rsid w:val="00397B1F"/>
    <w:rsid w:val="003A2928"/>
    <w:rsid w:val="003A3E7C"/>
    <w:rsid w:val="003B05BA"/>
    <w:rsid w:val="003B08C5"/>
    <w:rsid w:val="003B0AC4"/>
    <w:rsid w:val="003B1CE5"/>
    <w:rsid w:val="003B3BD6"/>
    <w:rsid w:val="003B5C85"/>
    <w:rsid w:val="003B7113"/>
    <w:rsid w:val="003B7700"/>
    <w:rsid w:val="003B7773"/>
    <w:rsid w:val="003C02F6"/>
    <w:rsid w:val="003C0303"/>
    <w:rsid w:val="003C6116"/>
    <w:rsid w:val="003D029D"/>
    <w:rsid w:val="003D0C00"/>
    <w:rsid w:val="003D1EBA"/>
    <w:rsid w:val="003D29C6"/>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3E6A"/>
    <w:rsid w:val="00433F1E"/>
    <w:rsid w:val="00435340"/>
    <w:rsid w:val="0043571E"/>
    <w:rsid w:val="00436398"/>
    <w:rsid w:val="00444C26"/>
    <w:rsid w:val="00451A08"/>
    <w:rsid w:val="00452C47"/>
    <w:rsid w:val="0045380B"/>
    <w:rsid w:val="004577A0"/>
    <w:rsid w:val="004616A1"/>
    <w:rsid w:val="00463E6B"/>
    <w:rsid w:val="004652F8"/>
    <w:rsid w:val="00466EA8"/>
    <w:rsid w:val="00467091"/>
    <w:rsid w:val="00470B41"/>
    <w:rsid w:val="00471A1C"/>
    <w:rsid w:val="0047366E"/>
    <w:rsid w:val="00474008"/>
    <w:rsid w:val="0047742C"/>
    <w:rsid w:val="00477441"/>
    <w:rsid w:val="004778C4"/>
    <w:rsid w:val="00477D3C"/>
    <w:rsid w:val="00477FD9"/>
    <w:rsid w:val="004810B9"/>
    <w:rsid w:val="00481D4B"/>
    <w:rsid w:val="004821D0"/>
    <w:rsid w:val="004822F4"/>
    <w:rsid w:val="00490033"/>
    <w:rsid w:val="00492760"/>
    <w:rsid w:val="00492BDC"/>
    <w:rsid w:val="00492CCD"/>
    <w:rsid w:val="00494A4E"/>
    <w:rsid w:val="00494FD4"/>
    <w:rsid w:val="0049568D"/>
    <w:rsid w:val="00495AE3"/>
    <w:rsid w:val="00495E4C"/>
    <w:rsid w:val="00495F20"/>
    <w:rsid w:val="004A0AA2"/>
    <w:rsid w:val="004A3109"/>
    <w:rsid w:val="004A3262"/>
    <w:rsid w:val="004B010D"/>
    <w:rsid w:val="004B1705"/>
    <w:rsid w:val="004B1962"/>
    <w:rsid w:val="004B260B"/>
    <w:rsid w:val="004B5DA4"/>
    <w:rsid w:val="004C04F4"/>
    <w:rsid w:val="004C32CC"/>
    <w:rsid w:val="004C448A"/>
    <w:rsid w:val="004C4723"/>
    <w:rsid w:val="004C4855"/>
    <w:rsid w:val="004C4BD0"/>
    <w:rsid w:val="004C6EC7"/>
    <w:rsid w:val="004D15F8"/>
    <w:rsid w:val="004D3317"/>
    <w:rsid w:val="004D5C33"/>
    <w:rsid w:val="004D5E8C"/>
    <w:rsid w:val="004D7F49"/>
    <w:rsid w:val="004E050B"/>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59C9"/>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FCD"/>
    <w:rsid w:val="00562DE4"/>
    <w:rsid w:val="00566114"/>
    <w:rsid w:val="005673AE"/>
    <w:rsid w:val="00570F19"/>
    <w:rsid w:val="00572E33"/>
    <w:rsid w:val="00574C7A"/>
    <w:rsid w:val="00577380"/>
    <w:rsid w:val="0057777A"/>
    <w:rsid w:val="00577A77"/>
    <w:rsid w:val="00580980"/>
    <w:rsid w:val="00582711"/>
    <w:rsid w:val="00584428"/>
    <w:rsid w:val="00584D13"/>
    <w:rsid w:val="00595B53"/>
    <w:rsid w:val="00595ED5"/>
    <w:rsid w:val="0059612B"/>
    <w:rsid w:val="00596D6D"/>
    <w:rsid w:val="005977B9"/>
    <w:rsid w:val="005A2876"/>
    <w:rsid w:val="005A28BC"/>
    <w:rsid w:val="005A39F3"/>
    <w:rsid w:val="005B1B1C"/>
    <w:rsid w:val="005B1D7A"/>
    <w:rsid w:val="005B24BB"/>
    <w:rsid w:val="005B4857"/>
    <w:rsid w:val="005B513B"/>
    <w:rsid w:val="005B557E"/>
    <w:rsid w:val="005B6BD0"/>
    <w:rsid w:val="005C3962"/>
    <w:rsid w:val="005C3F8B"/>
    <w:rsid w:val="005C40BA"/>
    <w:rsid w:val="005C4E9B"/>
    <w:rsid w:val="005C506C"/>
    <w:rsid w:val="005C6158"/>
    <w:rsid w:val="005C6D6B"/>
    <w:rsid w:val="005D070F"/>
    <w:rsid w:val="005D0DAC"/>
    <w:rsid w:val="005D2E98"/>
    <w:rsid w:val="005D4761"/>
    <w:rsid w:val="005E13DE"/>
    <w:rsid w:val="005E1B7F"/>
    <w:rsid w:val="005E2312"/>
    <w:rsid w:val="005E775C"/>
    <w:rsid w:val="005E7ED7"/>
    <w:rsid w:val="005F4347"/>
    <w:rsid w:val="005F502D"/>
    <w:rsid w:val="005F533C"/>
    <w:rsid w:val="005F6F9D"/>
    <w:rsid w:val="005F73E0"/>
    <w:rsid w:val="0060202C"/>
    <w:rsid w:val="00602895"/>
    <w:rsid w:val="00603ADC"/>
    <w:rsid w:val="00604AAA"/>
    <w:rsid w:val="00607E8A"/>
    <w:rsid w:val="00614F33"/>
    <w:rsid w:val="006153C6"/>
    <w:rsid w:val="00615803"/>
    <w:rsid w:val="00615902"/>
    <w:rsid w:val="00617570"/>
    <w:rsid w:val="00617858"/>
    <w:rsid w:val="00625F09"/>
    <w:rsid w:val="006323CE"/>
    <w:rsid w:val="00633204"/>
    <w:rsid w:val="0063628A"/>
    <w:rsid w:val="00636B5E"/>
    <w:rsid w:val="00641167"/>
    <w:rsid w:val="00643498"/>
    <w:rsid w:val="00647B04"/>
    <w:rsid w:val="00647CE4"/>
    <w:rsid w:val="00652490"/>
    <w:rsid w:val="00656F3D"/>
    <w:rsid w:val="00661B87"/>
    <w:rsid w:val="00661E73"/>
    <w:rsid w:val="00663351"/>
    <w:rsid w:val="006637AF"/>
    <w:rsid w:val="00664625"/>
    <w:rsid w:val="00666184"/>
    <w:rsid w:val="00667A56"/>
    <w:rsid w:val="00667BEE"/>
    <w:rsid w:val="00673F4B"/>
    <w:rsid w:val="00676A24"/>
    <w:rsid w:val="0068053B"/>
    <w:rsid w:val="006814D0"/>
    <w:rsid w:val="00681A04"/>
    <w:rsid w:val="00682C09"/>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1AD0"/>
    <w:rsid w:val="006C6E0A"/>
    <w:rsid w:val="006C70AA"/>
    <w:rsid w:val="006C7C8D"/>
    <w:rsid w:val="006C7D09"/>
    <w:rsid w:val="006C7D79"/>
    <w:rsid w:val="006D2FF8"/>
    <w:rsid w:val="006D6963"/>
    <w:rsid w:val="006D6995"/>
    <w:rsid w:val="006E7E92"/>
    <w:rsid w:val="006F004E"/>
    <w:rsid w:val="006F02BF"/>
    <w:rsid w:val="006F14ED"/>
    <w:rsid w:val="006F31CE"/>
    <w:rsid w:val="006F40D8"/>
    <w:rsid w:val="006F4115"/>
    <w:rsid w:val="006F4668"/>
    <w:rsid w:val="006F5344"/>
    <w:rsid w:val="006F535E"/>
    <w:rsid w:val="00701F08"/>
    <w:rsid w:val="007027FF"/>
    <w:rsid w:val="00702E51"/>
    <w:rsid w:val="00702F04"/>
    <w:rsid w:val="00703139"/>
    <w:rsid w:val="007059EB"/>
    <w:rsid w:val="00706E42"/>
    <w:rsid w:val="00707E4E"/>
    <w:rsid w:val="0071006D"/>
    <w:rsid w:val="00710376"/>
    <w:rsid w:val="00710994"/>
    <w:rsid w:val="00710BD9"/>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9B2"/>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75DAB"/>
    <w:rsid w:val="00780010"/>
    <w:rsid w:val="00781A01"/>
    <w:rsid w:val="00782A88"/>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5853"/>
    <w:rsid w:val="007C6B62"/>
    <w:rsid w:val="007D0FA9"/>
    <w:rsid w:val="007D30B5"/>
    <w:rsid w:val="007D31B1"/>
    <w:rsid w:val="007D6E1E"/>
    <w:rsid w:val="007D7852"/>
    <w:rsid w:val="007D7BCC"/>
    <w:rsid w:val="007E236C"/>
    <w:rsid w:val="007E42C2"/>
    <w:rsid w:val="007E587C"/>
    <w:rsid w:val="007E64FA"/>
    <w:rsid w:val="007E7399"/>
    <w:rsid w:val="007F028D"/>
    <w:rsid w:val="007F0D49"/>
    <w:rsid w:val="007F11F4"/>
    <w:rsid w:val="007F313B"/>
    <w:rsid w:val="007F342B"/>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402DF"/>
    <w:rsid w:val="0084293A"/>
    <w:rsid w:val="008432D9"/>
    <w:rsid w:val="0084404C"/>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67E01"/>
    <w:rsid w:val="008703A9"/>
    <w:rsid w:val="00871677"/>
    <w:rsid w:val="00872D4C"/>
    <w:rsid w:val="00876F4E"/>
    <w:rsid w:val="00881924"/>
    <w:rsid w:val="00883500"/>
    <w:rsid w:val="0088531E"/>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125D"/>
    <w:rsid w:val="008B2508"/>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006"/>
    <w:rsid w:val="008E6D7C"/>
    <w:rsid w:val="008E7D1E"/>
    <w:rsid w:val="008F0333"/>
    <w:rsid w:val="008F5145"/>
    <w:rsid w:val="008F6039"/>
    <w:rsid w:val="008F70AB"/>
    <w:rsid w:val="009001A0"/>
    <w:rsid w:val="009013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08D"/>
    <w:rsid w:val="009A53D3"/>
    <w:rsid w:val="009A692F"/>
    <w:rsid w:val="009B0537"/>
    <w:rsid w:val="009B12DC"/>
    <w:rsid w:val="009B3DBC"/>
    <w:rsid w:val="009B6557"/>
    <w:rsid w:val="009B79AB"/>
    <w:rsid w:val="009C0C89"/>
    <w:rsid w:val="009C2293"/>
    <w:rsid w:val="009C304F"/>
    <w:rsid w:val="009C53F4"/>
    <w:rsid w:val="009C7B35"/>
    <w:rsid w:val="009D2E19"/>
    <w:rsid w:val="009D3F72"/>
    <w:rsid w:val="009D3FEE"/>
    <w:rsid w:val="009D6EFE"/>
    <w:rsid w:val="009D6FF7"/>
    <w:rsid w:val="009E0D84"/>
    <w:rsid w:val="009E21E9"/>
    <w:rsid w:val="009E3B92"/>
    <w:rsid w:val="009E51A9"/>
    <w:rsid w:val="009E5A43"/>
    <w:rsid w:val="009F08B5"/>
    <w:rsid w:val="009F0E8B"/>
    <w:rsid w:val="009F23E4"/>
    <w:rsid w:val="009F2440"/>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0180"/>
    <w:rsid w:val="00A33B29"/>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EC3"/>
    <w:rsid w:val="00A740AB"/>
    <w:rsid w:val="00A831EE"/>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2C69"/>
    <w:rsid w:val="00AB4862"/>
    <w:rsid w:val="00AB50DD"/>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D675A"/>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11A16"/>
    <w:rsid w:val="00B11BDB"/>
    <w:rsid w:val="00B1225D"/>
    <w:rsid w:val="00B12356"/>
    <w:rsid w:val="00B13692"/>
    <w:rsid w:val="00B168CF"/>
    <w:rsid w:val="00B23F2D"/>
    <w:rsid w:val="00B24B06"/>
    <w:rsid w:val="00B27581"/>
    <w:rsid w:val="00B3152B"/>
    <w:rsid w:val="00B324DB"/>
    <w:rsid w:val="00B3587C"/>
    <w:rsid w:val="00B35EF0"/>
    <w:rsid w:val="00B379E2"/>
    <w:rsid w:val="00B41267"/>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9BB"/>
    <w:rsid w:val="00B76F8D"/>
    <w:rsid w:val="00B81FBD"/>
    <w:rsid w:val="00B82294"/>
    <w:rsid w:val="00B826D0"/>
    <w:rsid w:val="00B828E5"/>
    <w:rsid w:val="00B843B3"/>
    <w:rsid w:val="00B8462B"/>
    <w:rsid w:val="00B85E6D"/>
    <w:rsid w:val="00B86CF8"/>
    <w:rsid w:val="00B90192"/>
    <w:rsid w:val="00B91FC9"/>
    <w:rsid w:val="00B93B41"/>
    <w:rsid w:val="00B94347"/>
    <w:rsid w:val="00B9757D"/>
    <w:rsid w:val="00BA0BC3"/>
    <w:rsid w:val="00BA50E3"/>
    <w:rsid w:val="00BA6768"/>
    <w:rsid w:val="00BB0106"/>
    <w:rsid w:val="00BB0E1C"/>
    <w:rsid w:val="00BB1BBC"/>
    <w:rsid w:val="00BB2FFB"/>
    <w:rsid w:val="00BB4012"/>
    <w:rsid w:val="00BB56CA"/>
    <w:rsid w:val="00BC54EC"/>
    <w:rsid w:val="00BD1E0B"/>
    <w:rsid w:val="00BD5000"/>
    <w:rsid w:val="00BD510A"/>
    <w:rsid w:val="00BD6389"/>
    <w:rsid w:val="00BD6981"/>
    <w:rsid w:val="00BE0222"/>
    <w:rsid w:val="00BE0849"/>
    <w:rsid w:val="00BE1C7F"/>
    <w:rsid w:val="00BE1DB8"/>
    <w:rsid w:val="00BE23D1"/>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2495"/>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558B"/>
    <w:rsid w:val="00CB6F84"/>
    <w:rsid w:val="00CC4D1B"/>
    <w:rsid w:val="00CC678F"/>
    <w:rsid w:val="00CC6DD6"/>
    <w:rsid w:val="00CC7873"/>
    <w:rsid w:val="00CD1048"/>
    <w:rsid w:val="00CD1D2C"/>
    <w:rsid w:val="00CD3113"/>
    <w:rsid w:val="00CD5B2D"/>
    <w:rsid w:val="00CD68EA"/>
    <w:rsid w:val="00CD6C47"/>
    <w:rsid w:val="00CE0D3D"/>
    <w:rsid w:val="00CE17D8"/>
    <w:rsid w:val="00CE1CC4"/>
    <w:rsid w:val="00CE63FE"/>
    <w:rsid w:val="00CE68FA"/>
    <w:rsid w:val="00CE7BEA"/>
    <w:rsid w:val="00CF087A"/>
    <w:rsid w:val="00CF118C"/>
    <w:rsid w:val="00CF1753"/>
    <w:rsid w:val="00CF3B0C"/>
    <w:rsid w:val="00CF3B1B"/>
    <w:rsid w:val="00CF4F8E"/>
    <w:rsid w:val="00CF5520"/>
    <w:rsid w:val="00D05025"/>
    <w:rsid w:val="00D06706"/>
    <w:rsid w:val="00D07D3C"/>
    <w:rsid w:val="00D101BD"/>
    <w:rsid w:val="00D11790"/>
    <w:rsid w:val="00D17AB0"/>
    <w:rsid w:val="00D203B2"/>
    <w:rsid w:val="00D2084A"/>
    <w:rsid w:val="00D20BF1"/>
    <w:rsid w:val="00D218D9"/>
    <w:rsid w:val="00D2484B"/>
    <w:rsid w:val="00D34B1A"/>
    <w:rsid w:val="00D3756F"/>
    <w:rsid w:val="00D410FF"/>
    <w:rsid w:val="00D411E8"/>
    <w:rsid w:val="00D45323"/>
    <w:rsid w:val="00D46855"/>
    <w:rsid w:val="00D46953"/>
    <w:rsid w:val="00D53DFF"/>
    <w:rsid w:val="00D54656"/>
    <w:rsid w:val="00D6218B"/>
    <w:rsid w:val="00D62335"/>
    <w:rsid w:val="00D6256A"/>
    <w:rsid w:val="00D62836"/>
    <w:rsid w:val="00D65A95"/>
    <w:rsid w:val="00D66D63"/>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5017"/>
    <w:rsid w:val="00DA74DB"/>
    <w:rsid w:val="00DB046E"/>
    <w:rsid w:val="00DB05F5"/>
    <w:rsid w:val="00DB0D62"/>
    <w:rsid w:val="00DB16A5"/>
    <w:rsid w:val="00DB39F9"/>
    <w:rsid w:val="00DB5C5E"/>
    <w:rsid w:val="00DB68CD"/>
    <w:rsid w:val="00DB6D75"/>
    <w:rsid w:val="00DC0310"/>
    <w:rsid w:val="00DC0448"/>
    <w:rsid w:val="00DC228B"/>
    <w:rsid w:val="00DC7E61"/>
    <w:rsid w:val="00DD1DB2"/>
    <w:rsid w:val="00DD20E2"/>
    <w:rsid w:val="00DD26C1"/>
    <w:rsid w:val="00DD2A63"/>
    <w:rsid w:val="00DD3A4C"/>
    <w:rsid w:val="00DD4143"/>
    <w:rsid w:val="00DD4844"/>
    <w:rsid w:val="00DD487A"/>
    <w:rsid w:val="00DD4BD7"/>
    <w:rsid w:val="00DE192E"/>
    <w:rsid w:val="00DE1C8D"/>
    <w:rsid w:val="00DE37B7"/>
    <w:rsid w:val="00DE5CEF"/>
    <w:rsid w:val="00DE7102"/>
    <w:rsid w:val="00DF08B1"/>
    <w:rsid w:val="00DF08BC"/>
    <w:rsid w:val="00DF1611"/>
    <w:rsid w:val="00DF1FBF"/>
    <w:rsid w:val="00DF34AA"/>
    <w:rsid w:val="00DF3B97"/>
    <w:rsid w:val="00DF4232"/>
    <w:rsid w:val="00DF4574"/>
    <w:rsid w:val="00DF53AC"/>
    <w:rsid w:val="00DF6246"/>
    <w:rsid w:val="00DF6427"/>
    <w:rsid w:val="00DF692C"/>
    <w:rsid w:val="00E017CF"/>
    <w:rsid w:val="00E03B31"/>
    <w:rsid w:val="00E0434D"/>
    <w:rsid w:val="00E044A1"/>
    <w:rsid w:val="00E10892"/>
    <w:rsid w:val="00E114F4"/>
    <w:rsid w:val="00E12DFE"/>
    <w:rsid w:val="00E14EB1"/>
    <w:rsid w:val="00E159F5"/>
    <w:rsid w:val="00E17364"/>
    <w:rsid w:val="00E201FB"/>
    <w:rsid w:val="00E20A72"/>
    <w:rsid w:val="00E30602"/>
    <w:rsid w:val="00E3501A"/>
    <w:rsid w:val="00E403B5"/>
    <w:rsid w:val="00E410A1"/>
    <w:rsid w:val="00E41E06"/>
    <w:rsid w:val="00E4422A"/>
    <w:rsid w:val="00E45048"/>
    <w:rsid w:val="00E47CB5"/>
    <w:rsid w:val="00E52D9D"/>
    <w:rsid w:val="00E55A48"/>
    <w:rsid w:val="00E5620F"/>
    <w:rsid w:val="00E569C3"/>
    <w:rsid w:val="00E60487"/>
    <w:rsid w:val="00E61452"/>
    <w:rsid w:val="00E61A49"/>
    <w:rsid w:val="00E63B40"/>
    <w:rsid w:val="00E64B5C"/>
    <w:rsid w:val="00E67DA7"/>
    <w:rsid w:val="00E70A67"/>
    <w:rsid w:val="00E71810"/>
    <w:rsid w:val="00E73310"/>
    <w:rsid w:val="00E756C9"/>
    <w:rsid w:val="00E776AF"/>
    <w:rsid w:val="00E7770E"/>
    <w:rsid w:val="00E81358"/>
    <w:rsid w:val="00E826A0"/>
    <w:rsid w:val="00E836E1"/>
    <w:rsid w:val="00E83E62"/>
    <w:rsid w:val="00E84D47"/>
    <w:rsid w:val="00E85ABA"/>
    <w:rsid w:val="00E85EFD"/>
    <w:rsid w:val="00E86504"/>
    <w:rsid w:val="00E87A9C"/>
    <w:rsid w:val="00E87ABA"/>
    <w:rsid w:val="00E94149"/>
    <w:rsid w:val="00E94D2E"/>
    <w:rsid w:val="00E9672F"/>
    <w:rsid w:val="00E97DB5"/>
    <w:rsid w:val="00EA1529"/>
    <w:rsid w:val="00EA1F0E"/>
    <w:rsid w:val="00EA3C08"/>
    <w:rsid w:val="00EA5F84"/>
    <w:rsid w:val="00EA73E8"/>
    <w:rsid w:val="00EB1E33"/>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6EA"/>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A7C"/>
    <w:rsid w:val="00F160AA"/>
    <w:rsid w:val="00F218DB"/>
    <w:rsid w:val="00F2231F"/>
    <w:rsid w:val="00F250B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DE"/>
    <w:rsid w:val="00FA724F"/>
    <w:rsid w:val="00FB0909"/>
    <w:rsid w:val="00FB2B5F"/>
    <w:rsid w:val="00FB2F28"/>
    <w:rsid w:val="00FB3116"/>
    <w:rsid w:val="00FB4C16"/>
    <w:rsid w:val="00FB584E"/>
    <w:rsid w:val="00FB647A"/>
    <w:rsid w:val="00FB706E"/>
    <w:rsid w:val="00FC03A4"/>
    <w:rsid w:val="00FC243A"/>
    <w:rsid w:val="00FC404E"/>
    <w:rsid w:val="00FD0AE3"/>
    <w:rsid w:val="00FD56AE"/>
    <w:rsid w:val="00FD5AEB"/>
    <w:rsid w:val="00FE07FB"/>
    <w:rsid w:val="00FE1415"/>
    <w:rsid w:val="00FE1D67"/>
    <w:rsid w:val="00FE53CB"/>
    <w:rsid w:val="00FF0769"/>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A20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661B87"/>
    <w:pPr>
      <w:numPr>
        <w:ilvl w:val="2"/>
        <w:numId w:val="4"/>
      </w:numPr>
      <w:outlineLvl w:val="2"/>
    </w:pPr>
    <w:rPr>
      <w:rFonts w:eastAsia="Calibri" w:cs="Arial"/>
      <w:i/>
      <w:snapToGrid w:val="0"/>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Caption"/>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Caption"/>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customStyle="1" w:styleId="HyphenSub">
    <w:name w:val="HyphenSub"/>
    <w:basedOn w:val="ListBullet"/>
    <w:rsid w:val="0005257B"/>
  </w:style>
  <w:style w:type="paragraph" w:customStyle="1" w:styleId="Bodyindent">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onText">
    <w:name w:val="Balloon Text"/>
    <w:basedOn w:val="Normal"/>
    <w:link w:val="BalloonTextChar"/>
    <w:uiPriority w:val="99"/>
    <w:semiHidden/>
    <w:rsid w:val="003F3E93"/>
    <w:rPr>
      <w:rFonts w:ascii="Tahoma" w:hAnsi="Tahoma" w:cs="Tahoma"/>
      <w:sz w:val="16"/>
      <w:szCs w:val="16"/>
    </w:rPr>
  </w:style>
  <w:style w:type="paragraph" w:styleId="NoSpacing">
    <w:name w:val="No Spacing"/>
    <w:link w:val="NoSpacingChar"/>
    <w:uiPriority w:val="1"/>
    <w:qFormat/>
    <w:rsid w:val="00681A04"/>
    <w:rPr>
      <w:rFonts w:ascii="Calibri" w:hAnsi="Calibri"/>
      <w:sz w:val="22"/>
      <w:szCs w:val="22"/>
      <w:lang w:eastAsia="en-US"/>
    </w:rPr>
  </w:style>
  <w:style w:type="character" w:customStyle="1" w:styleId="NoSpacingChar">
    <w:name w:val="No Spacing Char"/>
    <w:basedOn w:val="DefaultParagraphFont"/>
    <w:link w:val="NoSpacing"/>
    <w:uiPriority w:val="1"/>
    <w:rsid w:val="00681A04"/>
    <w:rPr>
      <w:rFonts w:ascii="Calibri" w:hAnsi="Calibri"/>
      <w:sz w:val="22"/>
      <w:szCs w:val="22"/>
      <w:lang w:val="nl-NL" w:eastAsia="en-US" w:bidi="ar-SA"/>
    </w:rPr>
  </w:style>
  <w:style w:type="paragraph" w:customStyle="1" w:styleId="KoptekstCyclomedia">
    <w:name w:val="Koptekst Cyclomedia"/>
    <w:basedOn w:val="Normal"/>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eastAsia="Times New Roman" w:hAnsi="Courier New" w:cs="Courier New"/>
      <w:sz w:val="20"/>
      <w:szCs w:val="20"/>
    </w:rPr>
  </w:style>
  <w:style w:type="paragraph" w:styleId="Title">
    <w:name w:val="Title"/>
    <w:basedOn w:val="Normal"/>
    <w:next w:val="Normal"/>
    <w:link w:val="TitleChar"/>
    <w:uiPriority w:val="10"/>
    <w:qFormat/>
    <w:rsid w:val="000E0C1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E0C11"/>
    <w:rPr>
      <w:rFonts w:ascii="Cambria" w:eastAsia="Times New Roman" w:hAnsi="Cambria"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11"/>
    <w:rsid w:val="000E0C11"/>
    <w:rPr>
      <w:rFonts w:ascii="Cambria" w:eastAsia="Times New Roman" w:hAnsi="Cambria"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customStyle="1" w:styleId="BasistekstCyclomedia">
    <w:name w:val="Basistekst Cyclomedia"/>
    <w:basedOn w:val="Normal"/>
    <w:link w:val="BasistekstCyclomediaChar"/>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customStyle="1" w:styleId="Heading3Char">
    <w:name w:val="Heading 3 Char"/>
    <w:aliases w:val="Kop 3 CM Char"/>
    <w:basedOn w:val="DefaultParagraphFont"/>
    <w:link w:val="Heading3"/>
    <w:uiPriority w:val="9"/>
    <w:rsid w:val="00661B87"/>
    <w:rPr>
      <w:rFonts w:ascii="Arial" w:eastAsia="Calibri" w:hAnsi="Arial" w:cs="Arial"/>
      <w:b/>
      <w:i/>
      <w:snapToGrid w:val="0"/>
      <w:kern w:val="28"/>
      <w:sz w:val="22"/>
      <w:szCs w:val="40"/>
      <w:lang w:val="en-US"/>
    </w:rPr>
  </w:style>
  <w:style w:type="paragraph" w:customStyle="1" w:styleId="KopinhoudsopgaveCyclomedia">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Normal"/>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Normal"/>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Normal"/>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Normal"/>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Normal"/>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customStyle="1" w:styleId="StandaardCM">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DefaultParagraphFont"/>
    <w:link w:val="StandaardCM"/>
    <w:rsid w:val="00844E62"/>
    <w:rPr>
      <w:rFonts w:ascii="Arial" w:eastAsia="Calibri" w:hAnsi="Arial"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customStyle="1" w:styleId="HeaderChar">
    <w:name w:val="Header Char"/>
    <w:basedOn w:val="DefaultParagraphFont"/>
    <w:link w:val="Header"/>
    <w:uiPriority w:val="99"/>
    <w:rsid w:val="00421ADA"/>
    <w:rPr>
      <w:rFonts w:ascii="Arial" w:hAnsi="Arial"/>
      <w:noProof/>
      <w:sz w:val="16"/>
      <w:lang w:val="en-US"/>
    </w:rPr>
  </w:style>
  <w:style w:type="paragraph" w:customStyle="1" w:styleId="AdresblokCyclomedia">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FooterChar">
    <w:name w:val="Footer Char"/>
    <w:basedOn w:val="DefaultParagraphFont"/>
    <w:link w:val="Footer"/>
    <w:uiPriority w:val="99"/>
    <w:rsid w:val="00694412"/>
    <w:rPr>
      <w:rFonts w:ascii="Arial" w:hAnsi="Arial"/>
      <w:kern w:val="24"/>
      <w:sz w:val="18"/>
      <w:lang w:val="en-US"/>
    </w:rPr>
  </w:style>
  <w:style w:type="paragraph" w:customStyle="1" w:styleId="OpsommingCM">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customStyle="1" w:styleId="ListParagraphChar">
    <w:name w:val="List Paragraph Char"/>
    <w:basedOn w:val="DefaultParagraphFont"/>
    <w:link w:val="ListParagraph"/>
    <w:uiPriority w:val="34"/>
    <w:rsid w:val="00EF6C39"/>
    <w:rPr>
      <w:rFonts w:ascii="Arial" w:hAnsi="Arial"/>
      <w:sz w:val="22"/>
      <w:lang w:val="en-US"/>
    </w:rPr>
  </w:style>
  <w:style w:type="character" w:customStyle="1" w:styleId="BulletpointsCMChar">
    <w:name w:val="Bullet points CM Char"/>
    <w:basedOn w:val="ListParagraphChar"/>
    <w:link w:val="OpsommingCM"/>
    <w:rsid w:val="001C018B"/>
    <w:rPr>
      <w:rFonts w:ascii="Arial" w:eastAsia="Calibri" w:hAnsi="Arial"/>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customStyle="1" w:styleId="BodyTextChar">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customStyle="1" w:styleId="BodyText2Char">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customStyle="1" w:styleId="BodyText3Char">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customStyle="1" w:styleId="BodyTextFirstIndentChar">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customStyle="1" w:styleId="BodyTextIndentChar">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customStyle="1" w:styleId="BodyTextFirstIndent2Char">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customStyle="1" w:styleId="BodyTextIndent2Char">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customStyle="1" w:styleId="ClosingChar">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customStyle="1" w:styleId="CommentTextChar">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customStyle="1" w:styleId="CommentSubjectChar">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customStyle="1" w:styleId="DateChar">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customStyle="1" w:styleId="E-mailSignatureChar">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customStyle="1" w:styleId="EndnoteTextChar">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eastAsiaTheme="majorEastAsia" w:hAnsiTheme="majorHAnsi" w:cstheme="majorBidi"/>
      <w:sz w:val="20"/>
    </w:rPr>
  </w:style>
  <w:style w:type="paragraph" w:styleId="FootnoteText">
    <w:name w:val="footnote text"/>
    <w:basedOn w:val="Normal"/>
    <w:link w:val="FootnoteTextChar"/>
    <w:unhideWhenUsed/>
    <w:rsid w:val="007D7BCC"/>
    <w:pPr>
      <w:spacing w:line="240" w:lineRule="auto"/>
    </w:pPr>
    <w:rPr>
      <w:sz w:val="20"/>
    </w:rPr>
  </w:style>
  <w:style w:type="character" w:customStyle="1" w:styleId="FootnoteTextChar">
    <w:name w:val="Footnote Text Char"/>
    <w:basedOn w:val="DefaultParagraphFont"/>
    <w:link w:val="FootnoteText"/>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customStyle="1" w:styleId="HTMLAddressChar">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customStyle="1" w:styleId="HTMLPreformattedChar">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eastAsiaTheme="majorEastAsia" w:hAnsiTheme="majorHAnsi"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18"/>
      </w:numPr>
      <w:contextualSpacing/>
    </w:pPr>
  </w:style>
  <w:style w:type="paragraph" w:styleId="ListBullet3">
    <w:name w:val="List Bullet 3"/>
    <w:basedOn w:val="Normal"/>
    <w:uiPriority w:val="99"/>
    <w:semiHidden/>
    <w:unhideWhenUsed/>
    <w:rsid w:val="007D7BCC"/>
    <w:pPr>
      <w:numPr>
        <w:numId w:val="19"/>
      </w:numPr>
      <w:contextualSpacing/>
    </w:pPr>
  </w:style>
  <w:style w:type="paragraph" w:styleId="ListBullet4">
    <w:name w:val="List Bullet 4"/>
    <w:basedOn w:val="Normal"/>
    <w:uiPriority w:val="99"/>
    <w:semiHidden/>
    <w:unhideWhenUsed/>
    <w:rsid w:val="007D7BCC"/>
    <w:pPr>
      <w:numPr>
        <w:numId w:val="20"/>
      </w:numPr>
      <w:contextualSpacing/>
    </w:pPr>
  </w:style>
  <w:style w:type="paragraph" w:styleId="ListBullet5">
    <w:name w:val="List Bullet 5"/>
    <w:basedOn w:val="Normal"/>
    <w:uiPriority w:val="99"/>
    <w:semiHidden/>
    <w:unhideWhenUsed/>
    <w:rsid w:val="007D7BCC"/>
    <w:pPr>
      <w:numPr>
        <w:numId w:val="21"/>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2"/>
      </w:numPr>
      <w:contextualSpacing/>
    </w:pPr>
  </w:style>
  <w:style w:type="paragraph" w:styleId="ListNumber3">
    <w:name w:val="List Number 3"/>
    <w:basedOn w:val="Normal"/>
    <w:uiPriority w:val="99"/>
    <w:semiHidden/>
    <w:unhideWhenUsed/>
    <w:rsid w:val="007D7BCC"/>
    <w:pPr>
      <w:numPr>
        <w:numId w:val="23"/>
      </w:numPr>
      <w:contextualSpacing/>
    </w:pPr>
  </w:style>
  <w:style w:type="paragraph" w:styleId="ListNumber4">
    <w:name w:val="List Number 4"/>
    <w:basedOn w:val="Normal"/>
    <w:uiPriority w:val="99"/>
    <w:semiHidden/>
    <w:unhideWhenUsed/>
    <w:rsid w:val="007D7BCC"/>
    <w:pPr>
      <w:numPr>
        <w:numId w:val="24"/>
      </w:numPr>
      <w:contextualSpacing/>
    </w:pPr>
  </w:style>
  <w:style w:type="paragraph" w:styleId="ListNumber5">
    <w:name w:val="List Number 5"/>
    <w:basedOn w:val="Normal"/>
    <w:uiPriority w:val="99"/>
    <w:semiHidden/>
    <w:unhideWhenUsed/>
    <w:rsid w:val="007D7BCC"/>
    <w:pPr>
      <w:numPr>
        <w:numId w:val="25"/>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xtChar">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D7BCC"/>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customStyle="1" w:styleId="NoteHeadingChar">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customStyle="1" w:styleId="SalutationChar">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customStyle="1" w:styleId="SignatureChar">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eastAsiaTheme="majorEastAsia" w:hAnsiTheme="majorHAnsi" w:cstheme="majorBidi"/>
      <w:b/>
      <w:bCs/>
      <w:sz w:val="24"/>
      <w:szCs w:val="24"/>
    </w:rPr>
  </w:style>
  <w:style w:type="character" w:styleId="FootnoteReference">
    <w:name w:val="footnote reference"/>
    <w:basedOn w:val="DefaultParagraphFont"/>
    <w:rsid w:val="005F73E0"/>
    <w:rPr>
      <w:vertAlign w:val="superscript"/>
    </w:rPr>
  </w:style>
  <w:style w:type="paragraph" w:customStyle="1" w:styleId="Style1">
    <w:name w:val="Style1"/>
    <w:basedOn w:val="Normal"/>
    <w:link w:val="Style1Char"/>
    <w:qFormat/>
    <w:rsid w:val="00240920"/>
    <w:pPr>
      <w:tabs>
        <w:tab w:val="left" w:pos="284"/>
        <w:tab w:val="left" w:pos="567"/>
        <w:tab w:val="left" w:pos="851"/>
      </w:tabs>
      <w:spacing w:line="240" w:lineRule="atLeast"/>
      <w:ind w:left="284"/>
      <w:jc w:val="left"/>
    </w:pPr>
    <w:rPr>
      <w:rFonts w:cs="Arial"/>
      <w:sz w:val="20"/>
      <w:u w:val="single"/>
      <w:lang w:val="en-GB"/>
    </w:rPr>
  </w:style>
  <w:style w:type="character" w:customStyle="1" w:styleId="Style1Char">
    <w:name w:val="Style1 Char"/>
    <w:basedOn w:val="DefaultParagraphFont"/>
    <w:link w:val="Style1"/>
    <w:rsid w:val="00240920"/>
    <w:rPr>
      <w:rFonts w:ascii="Arial" w:hAnsi="Arial" w:cs="Arial"/>
      <w:u w:val="single"/>
      <w:lang w:val="en-GB"/>
    </w:rPr>
  </w:style>
  <w:style w:type="character" w:customStyle="1" w:styleId="BasistekstCyclomediaChar">
    <w:name w:val="Basistekst Cyclomedia Char"/>
    <w:basedOn w:val="DefaultParagraphFont"/>
    <w:link w:val="BasistekstCyclomedia"/>
    <w:rsid w:val="004E050B"/>
    <w:rPr>
      <w:rFonts w:ascii="Arial" w:hAnsi="Arial"/>
      <w:sz w:val="22"/>
    </w:rPr>
  </w:style>
  <w:style w:type="character" w:customStyle="1" w:styleId="Heading1Char">
    <w:name w:val="Heading 1 Char"/>
    <w:aliases w:val="Kop 1 CM Char"/>
    <w:basedOn w:val="DefaultParagraphFont"/>
    <w:link w:val="Heading1"/>
    <w:uiPriority w:val="9"/>
    <w:rsid w:val="00661B87"/>
    <w:rPr>
      <w:rFonts w:ascii="Arial" w:hAnsi="Arial"/>
      <w:kern w:val="28"/>
      <w:sz w:val="40"/>
      <w:szCs w:val="40"/>
      <w:lang w:val="en-US"/>
    </w:rPr>
  </w:style>
  <w:style w:type="character" w:customStyle="1" w:styleId="Heading2Char">
    <w:name w:val="Heading 2 Char"/>
    <w:aliases w:val="Kop 2 CM Char"/>
    <w:basedOn w:val="DefaultParagraphFont"/>
    <w:link w:val="Heading2"/>
    <w:uiPriority w:val="9"/>
    <w:rsid w:val="00661B87"/>
    <w:rPr>
      <w:rFonts w:ascii="Arial" w:hAnsi="Arial"/>
      <w:b/>
      <w:kern w:val="28"/>
      <w:sz w:val="22"/>
      <w:szCs w:val="40"/>
      <w:lang w:val="en-US"/>
    </w:rPr>
  </w:style>
  <w:style w:type="character" w:customStyle="1" w:styleId="BalloonTextChar">
    <w:name w:val="Balloon Text Char"/>
    <w:basedOn w:val="DefaultParagraphFont"/>
    <w:link w:val="BalloonText"/>
    <w:uiPriority w:val="99"/>
    <w:semiHidden/>
    <w:rsid w:val="00661B87"/>
    <w:rPr>
      <w:rFonts w:ascii="Tahoma" w:hAnsi="Tahoma" w:cs="Tahoma"/>
      <w:sz w:val="16"/>
      <w:szCs w:val="16"/>
      <w:lang w:val="en-US"/>
    </w:rPr>
  </w:style>
  <w:style w:type="paragraph" w:customStyle="1" w:styleId="bullet">
    <w:name w:val="bullet"/>
    <w:basedOn w:val="Normal"/>
    <w:rsid w:val="00661B87"/>
    <w:pPr>
      <w:numPr>
        <w:numId w:val="26"/>
      </w:numPr>
      <w:tabs>
        <w:tab w:val="left" w:pos="227"/>
        <w:tab w:val="left" w:pos="454"/>
      </w:tabs>
      <w:spacing w:line="280" w:lineRule="atLeast"/>
      <w:jc w:val="left"/>
    </w:pPr>
    <w:rPr>
      <w:bCs/>
      <w:snapToGrid w:val="0"/>
      <w:kern w:val="28"/>
      <w:sz w:val="18"/>
      <w:lang w:val="en-GB" w:eastAsia="en-GB"/>
    </w:rPr>
  </w:style>
  <w:style w:type="paragraph" w:customStyle="1" w:styleId="Tabelkopje">
    <w:name w:val="Tabelkopje"/>
    <w:basedOn w:val="Tabeltekst"/>
    <w:next w:val="Tabeltekst"/>
    <w:link w:val="TabelkopjeChar"/>
    <w:rsid w:val="00661B87"/>
    <w:pPr>
      <w:spacing w:after="0" w:line="280" w:lineRule="exact"/>
    </w:pPr>
    <w:rPr>
      <w:b/>
      <w:sz w:val="16"/>
    </w:rPr>
  </w:style>
  <w:style w:type="paragraph" w:customStyle="1" w:styleId="Tabeltekst">
    <w:name w:val="Tabeltekst"/>
    <w:basedOn w:val="Normal"/>
    <w:next w:val="Normal"/>
    <w:link w:val="TabeltekstChar"/>
    <w:rsid w:val="00661B87"/>
    <w:pPr>
      <w:spacing w:before="120" w:after="60" w:line="280" w:lineRule="atLeast"/>
      <w:jc w:val="left"/>
    </w:pPr>
    <w:rPr>
      <w:snapToGrid w:val="0"/>
      <w:kern w:val="28"/>
      <w:sz w:val="18"/>
      <w:szCs w:val="16"/>
      <w:lang w:val="en-GB" w:eastAsia="en-GB"/>
    </w:rPr>
  </w:style>
  <w:style w:type="character" w:customStyle="1" w:styleId="TabeltekstChar">
    <w:name w:val="Tabeltekst Char"/>
    <w:link w:val="Tabeltekst"/>
    <w:rsid w:val="00661B87"/>
    <w:rPr>
      <w:rFonts w:ascii="Arial" w:hAnsi="Arial"/>
      <w:snapToGrid w:val="0"/>
      <w:kern w:val="28"/>
      <w:sz w:val="18"/>
      <w:szCs w:val="16"/>
      <w:lang w:val="en-GB" w:eastAsia="en-GB"/>
    </w:rPr>
  </w:style>
  <w:style w:type="character" w:customStyle="1" w:styleId="TabelkopjeChar">
    <w:name w:val="Tabelkopje Char"/>
    <w:link w:val="Tabelkopje"/>
    <w:rsid w:val="00661B87"/>
    <w:rPr>
      <w:rFonts w:ascii="Arial" w:hAnsi="Arial"/>
      <w:b/>
      <w:snapToGrid w:val="0"/>
      <w:kern w:val="28"/>
      <w:sz w:val="16"/>
      <w:szCs w:val="16"/>
      <w:lang w:val="en-GB" w:eastAsia="en-GB"/>
    </w:rPr>
  </w:style>
  <w:style w:type="paragraph" w:customStyle="1" w:styleId="Tabelsubkopje">
    <w:name w:val="Tabelsubkopje"/>
    <w:basedOn w:val="Tabelkopje"/>
    <w:next w:val="Tabeltekst"/>
    <w:link w:val="TabelsubkopjeChar"/>
    <w:rsid w:val="00661B87"/>
    <w:pPr>
      <w:spacing w:after="60" w:line="180" w:lineRule="exact"/>
    </w:pPr>
  </w:style>
  <w:style w:type="character" w:customStyle="1" w:styleId="TabelsubkopjeChar">
    <w:name w:val="Tabelsubkopje Char"/>
    <w:basedOn w:val="TabelkopjeChar"/>
    <w:link w:val="Tabelsubkopje"/>
    <w:rsid w:val="00661B87"/>
    <w:rPr>
      <w:rFonts w:ascii="Arial" w:hAnsi="Arial"/>
      <w:b/>
      <w:snapToGrid w:val="0"/>
      <w:kern w:val="28"/>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026814">
      <w:bodyDiv w:val="1"/>
      <w:marLeft w:val="0"/>
      <w:marRight w:val="0"/>
      <w:marTop w:val="0"/>
      <w:marBottom w:val="0"/>
      <w:divBdr>
        <w:top w:val="none" w:sz="0" w:space="0" w:color="auto"/>
        <w:left w:val="none" w:sz="0" w:space="0" w:color="auto"/>
        <w:bottom w:val="none" w:sz="0" w:space="0" w:color="auto"/>
        <w:right w:val="none" w:sz="0" w:space="0" w:color="auto"/>
      </w:divBdr>
    </w:div>
    <w:div w:id="135099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_rels/footer2.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S:\Sales\Product%20Management\Template%20documen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581C44AD8049109433E7358AD63C6D"/>
        <w:category>
          <w:name w:val="General"/>
          <w:gallery w:val="placeholder"/>
        </w:category>
        <w:types>
          <w:type w:val="bbPlcHdr"/>
        </w:types>
        <w:behaviors>
          <w:behavior w:val="content"/>
        </w:behaviors>
        <w:guid w:val="{460804D8-8431-4FB5-AD07-DCB135375FA2}"/>
      </w:docPartPr>
      <w:docPartBody>
        <w:p w:rsidR="00547567" w:rsidRDefault="00CE14A0">
          <w:pPr>
            <w:pStyle w:val="B9581C44AD8049109433E7358AD63C6D"/>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4A0"/>
    <w:rsid w:val="000179D8"/>
    <w:rsid w:val="00267FD2"/>
    <w:rsid w:val="00312BFA"/>
    <w:rsid w:val="003158E4"/>
    <w:rsid w:val="00547567"/>
    <w:rsid w:val="00710905"/>
    <w:rsid w:val="00895773"/>
    <w:rsid w:val="009108DD"/>
    <w:rsid w:val="009839EC"/>
    <w:rsid w:val="00A9796A"/>
    <w:rsid w:val="00BB19A2"/>
    <w:rsid w:val="00CC314F"/>
    <w:rsid w:val="00CE14A0"/>
    <w:rsid w:val="00D86FBC"/>
    <w:rsid w:val="00E92E9C"/>
    <w:rsid w:val="00F54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567"/>
    <w:rPr>
      <w:color w:val="808080"/>
    </w:rPr>
  </w:style>
  <w:style w:type="paragraph" w:customStyle="1" w:styleId="B9581C44AD8049109433E7358AD63C6D">
    <w:name w:val="B9581C44AD8049109433E7358AD63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1F15BE0-889D-4A3B-8D9B-AF51812E8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documenten</Template>
  <TotalTime>0</TotalTime>
  <Pages>25</Pages>
  <Words>2280</Words>
  <Characters>12996</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15246</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2016-02-12T13:56:00Z</dcterms:created>
  <dcterms:modified xsi:type="dcterms:W3CDTF">2020-06-05T12:08:00Z</dcterms:modified>
  <cp:category>Street Smart for ArcMap User Manual</cp:category>
</cp:coreProperties>
</file>